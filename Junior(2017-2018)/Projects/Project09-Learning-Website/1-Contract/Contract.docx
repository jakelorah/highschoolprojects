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0E" w:rsidRPr="00B71A53" w:rsidRDefault="001E5110">
      <w:pPr>
        <w:rPr>
          <w:rFonts w:ascii="Times New Roman" w:hAnsi="Times New Roman" w:cs="Times New Roman"/>
          <w:b/>
          <w:i/>
          <w:sz w:val="48"/>
        </w:rPr>
      </w:pPr>
      <w:r w:rsidRPr="00B71A53">
        <w:rPr>
          <w:rFonts w:ascii="Times New Roman" w:hAnsi="Times New Roman" w:cs="Times New Roman"/>
          <w:b/>
          <w:i/>
          <w:sz w:val="48"/>
        </w:rPr>
        <w:t>Contract</w:t>
      </w:r>
    </w:p>
    <w:p w:rsidR="001E5110" w:rsidRDefault="001E5110" w:rsidP="00B71A53">
      <w:pPr>
        <w:spacing w:line="240" w:lineRule="auto"/>
        <w:rPr>
          <w:rFonts w:ascii="Times New Roman" w:hAnsi="Times New Roman" w:cs="Times New Roman"/>
          <w:b/>
          <w:sz w:val="48"/>
        </w:rPr>
      </w:pPr>
    </w:p>
    <w:p w:rsidR="00B71A53" w:rsidRDefault="00B71A53" w:rsidP="00B71A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Company Name: </w:t>
      </w:r>
      <w:r w:rsidR="0038197C">
        <w:rPr>
          <w:rFonts w:ascii="Times New Roman" w:hAnsi="Times New Roman" w:cs="Times New Roman"/>
          <w:sz w:val="24"/>
        </w:rPr>
        <w:t>J&amp;</w:t>
      </w:r>
      <w:r w:rsidRPr="001E5110">
        <w:rPr>
          <w:rFonts w:ascii="Times New Roman" w:hAnsi="Times New Roman" w:cs="Times New Roman"/>
          <w:sz w:val="24"/>
        </w:rPr>
        <w:t>J Learning</w:t>
      </w:r>
    </w:p>
    <w:p w:rsidR="00B71A53" w:rsidRDefault="00B71A53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71A53" w:rsidRDefault="00B71A53" w:rsidP="00B71A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Company Information: </w:t>
      </w:r>
      <w:r>
        <w:rPr>
          <w:rFonts w:ascii="Times New Roman" w:hAnsi="Times New Roman" w:cs="Times New Roman"/>
          <w:sz w:val="24"/>
        </w:rPr>
        <w:t>J&amp;J Learning creates beautiful, simple websites that help people learn a specific topic. We will go the extra step to get top quality information for your topic.</w:t>
      </w:r>
    </w:p>
    <w:p w:rsidR="00B71A53" w:rsidRDefault="00B71A53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1A53" w:rsidRPr="00B71A53" w:rsidRDefault="00B71A53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71A53">
        <w:rPr>
          <w:rFonts w:ascii="Times New Roman" w:hAnsi="Times New Roman" w:cs="Times New Roman"/>
          <w:b/>
          <w:sz w:val="24"/>
        </w:rPr>
        <w:t>Agreement: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9439D">
        <w:rPr>
          <w:rFonts w:ascii="Times New Roman" w:hAnsi="Times New Roman" w:cs="Times New Roman"/>
          <w:sz w:val="24"/>
        </w:rPr>
        <w:t>The website is going to b</w:t>
      </w:r>
      <w:r w:rsidR="00A9439D" w:rsidRPr="00A9439D">
        <w:rPr>
          <w:rFonts w:ascii="Times New Roman" w:hAnsi="Times New Roman" w:cs="Times New Roman"/>
          <w:sz w:val="24"/>
        </w:rPr>
        <w:t xml:space="preserve">e </w:t>
      </w:r>
      <w:r w:rsidR="00A9439D">
        <w:rPr>
          <w:rFonts w:ascii="Times New Roman" w:hAnsi="Times New Roman" w:cs="Times New Roman"/>
          <w:sz w:val="24"/>
        </w:rPr>
        <w:t>about the country Spain.</w:t>
      </w:r>
      <w:r w:rsidR="00A9439D" w:rsidRPr="00A9439D">
        <w:rPr>
          <w:rFonts w:ascii="Times New Roman" w:hAnsi="Times New Roman" w:cs="Times New Roman"/>
          <w:sz w:val="24"/>
        </w:rPr>
        <w:t xml:space="preserve"> Each page will </w:t>
      </w:r>
      <w:r w:rsidR="00A9439D">
        <w:rPr>
          <w:rFonts w:ascii="Times New Roman" w:hAnsi="Times New Roman" w:cs="Times New Roman"/>
          <w:sz w:val="24"/>
        </w:rPr>
        <w:t>explain a different part about Spain.</w:t>
      </w:r>
    </w:p>
    <w:p w:rsidR="00B71A53" w:rsidRDefault="00B71A53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606EB" w:rsidRDefault="001E5110" w:rsidP="006606E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606EB">
        <w:rPr>
          <w:rFonts w:ascii="Times New Roman" w:hAnsi="Times New Roman" w:cs="Times New Roman"/>
          <w:b/>
          <w:sz w:val="24"/>
        </w:rPr>
        <w:t xml:space="preserve">Project Details: </w:t>
      </w:r>
    </w:p>
    <w:p w:rsidR="001E5110" w:rsidRPr="006606EB" w:rsidRDefault="006606EB" w:rsidP="006606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606EB">
        <w:rPr>
          <w:rFonts w:ascii="Times New Roman" w:hAnsi="Times New Roman" w:cs="Times New Roman"/>
          <w:sz w:val="24"/>
        </w:rPr>
        <w:t>10 pages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Official Language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Food/Drinks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Clothing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Weather</w:t>
      </w:r>
      <w:r w:rsidR="006606EB">
        <w:rPr>
          <w:rFonts w:ascii="Times New Roman" w:hAnsi="Times New Roman" w:cs="Times New Roman"/>
          <w:sz w:val="24"/>
        </w:rPr>
        <w:t>/Climate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Holidays</w:t>
      </w:r>
      <w:r w:rsidR="006606E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Occasions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</w:t>
      </w:r>
    </w:p>
    <w:p w:rsidR="00A9439D" w:rsidRDefault="00A9439D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Culture</w:t>
      </w:r>
    </w:p>
    <w:p w:rsidR="006606EB" w:rsidRDefault="006606EB" w:rsidP="006606E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Hotels</w:t>
      </w:r>
    </w:p>
    <w:p w:rsidR="006606EB" w:rsidRDefault="006606EB" w:rsidP="006606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Template</w:t>
      </w:r>
    </w:p>
    <w:p w:rsidR="006606EB" w:rsidRPr="006606EB" w:rsidRDefault="006606EB" w:rsidP="006606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 logo, menu, layout</w:t>
      </w:r>
    </w:p>
    <w:p w:rsidR="006606EB" w:rsidRDefault="006606EB" w:rsidP="006606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flash animations</w:t>
      </w:r>
    </w:p>
    <w:p w:rsidR="006606EB" w:rsidRDefault="006606EB" w:rsidP="006606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 of an image map with show hide element</w:t>
      </w:r>
    </w:p>
    <w:p w:rsidR="006606EB" w:rsidRDefault="006606EB" w:rsidP="006606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of hotspot as menu</w:t>
      </w:r>
    </w:p>
    <w:p w:rsidR="006606EB" w:rsidRPr="006606EB" w:rsidRDefault="006606EB" w:rsidP="006606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of date object</w:t>
      </w:r>
    </w:p>
    <w:p w:rsidR="00A9439D" w:rsidRDefault="00A9439D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E5110" w:rsidRDefault="00D13A03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Payment: Cost &amp; Fees: </w:t>
      </w:r>
      <w:r w:rsidRPr="0038197C">
        <w:rPr>
          <w:rFonts w:ascii="Times New Roman" w:hAnsi="Times New Roman" w:cs="Times New Roman"/>
          <w:sz w:val="24"/>
        </w:rPr>
        <w:t>Each page of the website is $</w:t>
      </w:r>
      <w:r w:rsidR="0038197C" w:rsidRPr="0038197C">
        <w:rPr>
          <w:rFonts w:ascii="Times New Roman" w:hAnsi="Times New Roman" w:cs="Times New Roman"/>
          <w:sz w:val="24"/>
        </w:rPr>
        <w:t>25; therefore the total price of the website is $250.</w:t>
      </w:r>
    </w:p>
    <w:p w:rsidR="0038197C" w:rsidRDefault="0038197C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E5110" w:rsidRPr="0038197C" w:rsidRDefault="001E5110" w:rsidP="00B71A5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E5110">
        <w:rPr>
          <w:rFonts w:ascii="Times New Roman" w:hAnsi="Times New Roman" w:cs="Times New Roman"/>
          <w:b/>
          <w:sz w:val="24"/>
        </w:rPr>
        <w:t>Acceptable Delay:</w:t>
      </w:r>
      <w:r w:rsidR="0038197C">
        <w:rPr>
          <w:rFonts w:ascii="Times New Roman" w:hAnsi="Times New Roman" w:cs="Times New Roman"/>
          <w:b/>
          <w:sz w:val="24"/>
        </w:rPr>
        <w:t xml:space="preserve"> </w:t>
      </w:r>
      <w:r w:rsidR="0038197C" w:rsidRPr="0038197C">
        <w:rPr>
          <w:rFonts w:ascii="Times New Roman" w:hAnsi="Times New Roman" w:cs="Times New Roman"/>
          <w:sz w:val="24"/>
        </w:rPr>
        <w:t>If the client requests a change to the website,</w:t>
      </w:r>
      <w:r w:rsidR="0038197C">
        <w:rPr>
          <w:rFonts w:ascii="Times New Roman" w:hAnsi="Times New Roman" w:cs="Times New Roman"/>
          <w:sz w:val="24"/>
        </w:rPr>
        <w:t xml:space="preserve"> the due date might be extended</w:t>
      </w:r>
      <w:r w:rsidR="0038197C" w:rsidRPr="0038197C">
        <w:rPr>
          <w:rFonts w:ascii="Times New Roman" w:hAnsi="Times New Roman" w:cs="Times New Roman"/>
          <w:sz w:val="24"/>
        </w:rPr>
        <w:t xml:space="preserve"> depending on the size of the change.</w:t>
      </w:r>
    </w:p>
    <w:p w:rsidR="0038197C" w:rsidRDefault="0038197C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E5110" w:rsidRPr="0038197C" w:rsidRDefault="001E5110" w:rsidP="00B71A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Cancellation Fee:</w:t>
      </w:r>
      <w:r w:rsidR="0038197C">
        <w:rPr>
          <w:rFonts w:ascii="Times New Roman" w:hAnsi="Times New Roman" w:cs="Times New Roman"/>
          <w:b/>
          <w:sz w:val="24"/>
        </w:rPr>
        <w:t xml:space="preserve"> </w:t>
      </w:r>
      <w:r w:rsidR="0038197C" w:rsidRPr="0038197C">
        <w:rPr>
          <w:rFonts w:ascii="Times New Roman" w:hAnsi="Times New Roman" w:cs="Times New Roman"/>
          <w:sz w:val="24"/>
        </w:rPr>
        <w:t>If the client decides to cancel the website, he/she will be charged a $50 cancelation fee.</w:t>
      </w:r>
    </w:p>
    <w:p w:rsidR="0038197C" w:rsidRDefault="0038197C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E5110" w:rsidRPr="0038197C" w:rsidRDefault="001E5110" w:rsidP="00B71A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Confidentially:</w:t>
      </w:r>
      <w:r w:rsidR="0038197C">
        <w:rPr>
          <w:rFonts w:ascii="Times New Roman" w:hAnsi="Times New Roman" w:cs="Times New Roman"/>
          <w:b/>
          <w:sz w:val="24"/>
        </w:rPr>
        <w:t xml:space="preserve"> </w:t>
      </w:r>
      <w:r w:rsidR="0038197C" w:rsidRPr="0038197C">
        <w:rPr>
          <w:rFonts w:ascii="Times New Roman" w:hAnsi="Times New Roman" w:cs="Times New Roman"/>
          <w:sz w:val="24"/>
        </w:rPr>
        <w:t>This website will be submitted to</w:t>
      </w:r>
      <w:r w:rsidR="0038197C">
        <w:rPr>
          <w:rFonts w:ascii="Times New Roman" w:hAnsi="Times New Roman" w:cs="Times New Roman"/>
          <w:sz w:val="24"/>
        </w:rPr>
        <w:t xml:space="preserve"> only</w:t>
      </w:r>
      <w:r w:rsidR="0038197C" w:rsidRPr="0038197C">
        <w:rPr>
          <w:rFonts w:ascii="Times New Roman" w:hAnsi="Times New Roman" w:cs="Times New Roman"/>
          <w:sz w:val="24"/>
        </w:rPr>
        <w:t xml:space="preserve"> the client. No outside parties will get </w:t>
      </w:r>
      <w:r w:rsidR="0038197C">
        <w:rPr>
          <w:rFonts w:ascii="Times New Roman" w:hAnsi="Times New Roman" w:cs="Times New Roman"/>
          <w:sz w:val="24"/>
        </w:rPr>
        <w:t xml:space="preserve">receive </w:t>
      </w:r>
      <w:r w:rsidR="0038197C" w:rsidRPr="0038197C">
        <w:rPr>
          <w:rFonts w:ascii="Times New Roman" w:hAnsi="Times New Roman" w:cs="Times New Roman"/>
          <w:sz w:val="24"/>
        </w:rPr>
        <w:t>the website.</w:t>
      </w:r>
    </w:p>
    <w:p w:rsidR="0038197C" w:rsidRDefault="0038197C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E5110" w:rsidRDefault="001E5110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Non-Disclosure:</w:t>
      </w:r>
      <w:r w:rsidR="0038197C">
        <w:rPr>
          <w:rFonts w:ascii="Times New Roman" w:hAnsi="Times New Roman" w:cs="Times New Roman"/>
          <w:b/>
          <w:sz w:val="24"/>
        </w:rPr>
        <w:t xml:space="preserve"> </w:t>
      </w:r>
      <w:r w:rsidR="0038197C" w:rsidRPr="0025427F">
        <w:rPr>
          <w:rFonts w:ascii="Times New Roman" w:hAnsi="Times New Roman" w:cs="Times New Roman"/>
          <w:sz w:val="24"/>
        </w:rPr>
        <w:t>The client of this website will pay J&amp;</w:t>
      </w:r>
      <w:r w:rsidR="0025427F" w:rsidRPr="0025427F">
        <w:rPr>
          <w:rFonts w:ascii="Times New Roman" w:hAnsi="Times New Roman" w:cs="Times New Roman"/>
          <w:sz w:val="24"/>
        </w:rPr>
        <w:t>J Learning a total of $250</w:t>
      </w:r>
      <w:r w:rsidR="008A1560">
        <w:rPr>
          <w:rFonts w:ascii="Times New Roman" w:hAnsi="Times New Roman" w:cs="Times New Roman"/>
          <w:sz w:val="24"/>
        </w:rPr>
        <w:t xml:space="preserve"> at the time the due date is reached. If the client decides to cancel the website, he/she must pay a $50 cancelation fee.</w:t>
      </w:r>
      <w:r w:rsidR="0025427F" w:rsidRPr="0025427F">
        <w:rPr>
          <w:rFonts w:ascii="Times New Roman" w:hAnsi="Times New Roman" w:cs="Times New Roman"/>
          <w:sz w:val="24"/>
        </w:rPr>
        <w:t xml:space="preserve"> </w:t>
      </w:r>
    </w:p>
    <w:p w:rsidR="0038197C" w:rsidRDefault="0038197C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E5110" w:rsidRPr="00D8302F" w:rsidRDefault="001E5110" w:rsidP="00B71A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Ownership:</w:t>
      </w:r>
      <w:r w:rsidR="008A1560">
        <w:rPr>
          <w:rFonts w:ascii="Times New Roman" w:hAnsi="Times New Roman" w:cs="Times New Roman"/>
          <w:b/>
          <w:sz w:val="24"/>
        </w:rPr>
        <w:t xml:space="preserve"> </w:t>
      </w:r>
      <w:r w:rsidR="00D8302F" w:rsidRPr="00D8302F">
        <w:rPr>
          <w:rFonts w:ascii="Times New Roman" w:hAnsi="Times New Roman" w:cs="Times New Roman"/>
          <w:sz w:val="24"/>
        </w:rPr>
        <w:t>This website is the property of J&amp;J learning, and should never be copyrighted, unless permission is granted.</w:t>
      </w:r>
    </w:p>
    <w:p w:rsidR="008A1560" w:rsidRDefault="008A1560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E5110" w:rsidRDefault="001E5110" w:rsidP="00B71A5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Maintenance:</w:t>
      </w:r>
      <w:r w:rsidR="00D8302F">
        <w:rPr>
          <w:rFonts w:ascii="Times New Roman" w:hAnsi="Times New Roman" w:cs="Times New Roman"/>
          <w:b/>
          <w:sz w:val="24"/>
        </w:rPr>
        <w:t xml:space="preserve"> </w:t>
      </w:r>
      <w:r w:rsidR="00D8302F" w:rsidRPr="00D8302F">
        <w:rPr>
          <w:rFonts w:ascii="Times New Roman" w:hAnsi="Times New Roman" w:cs="Times New Roman"/>
          <w:sz w:val="24"/>
        </w:rPr>
        <w:t xml:space="preserve">Maintenance for the website and updating it when the client says so will cost $10 per </w:t>
      </w:r>
      <w:r w:rsidR="00D8302F">
        <w:rPr>
          <w:rFonts w:ascii="Times New Roman" w:hAnsi="Times New Roman" w:cs="Times New Roman"/>
          <w:sz w:val="24"/>
        </w:rPr>
        <w:t>change</w:t>
      </w:r>
      <w:r w:rsidR="00D8302F" w:rsidRPr="00D8302F">
        <w:rPr>
          <w:rFonts w:ascii="Times New Roman" w:hAnsi="Times New Roman" w:cs="Times New Roman"/>
          <w:sz w:val="24"/>
        </w:rPr>
        <w:t>.</w:t>
      </w:r>
      <w:r w:rsidR="00D8302F">
        <w:rPr>
          <w:rFonts w:ascii="Times New Roman" w:hAnsi="Times New Roman" w:cs="Times New Roman"/>
          <w:b/>
          <w:sz w:val="24"/>
        </w:rPr>
        <w:t xml:space="preserve"> </w:t>
      </w:r>
      <w:r w:rsidR="00D8302F" w:rsidRPr="00D8302F">
        <w:rPr>
          <w:rFonts w:ascii="Times New Roman" w:hAnsi="Times New Roman" w:cs="Times New Roman"/>
          <w:sz w:val="24"/>
        </w:rPr>
        <w:t xml:space="preserve">This is not required by the client, and </w:t>
      </w:r>
      <w:r w:rsidR="00D8302F">
        <w:rPr>
          <w:rFonts w:ascii="Times New Roman" w:hAnsi="Times New Roman" w:cs="Times New Roman"/>
          <w:sz w:val="24"/>
        </w:rPr>
        <w:t>he/she could pay J&amp;J Learning</w:t>
      </w:r>
      <w:r w:rsidR="00D8302F" w:rsidRPr="00D8302F">
        <w:rPr>
          <w:rFonts w:ascii="Times New Roman" w:hAnsi="Times New Roman" w:cs="Times New Roman"/>
          <w:sz w:val="24"/>
        </w:rPr>
        <w:t xml:space="preserve"> at the time of the change/edit to the website.</w:t>
      </w: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68CE" w:rsidRDefault="00A868CE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Signature: ______________________________________</w:t>
      </w:r>
    </w:p>
    <w:p w:rsidR="001E5110" w:rsidRPr="001E5110" w:rsidRDefault="001E5110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1E5110" w:rsidRDefault="001E5110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E5110" w:rsidRPr="001E5110" w:rsidRDefault="001E5110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71A53" w:rsidRPr="001E5110" w:rsidRDefault="00B71A53" w:rsidP="00B71A5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B71A53" w:rsidRPr="001E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A4596"/>
    <w:multiLevelType w:val="hybridMultilevel"/>
    <w:tmpl w:val="8B6422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9563D6C"/>
    <w:multiLevelType w:val="hybridMultilevel"/>
    <w:tmpl w:val="7FFEC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10"/>
    <w:rsid w:val="001E5110"/>
    <w:rsid w:val="0025427F"/>
    <w:rsid w:val="0038197C"/>
    <w:rsid w:val="004B1E0E"/>
    <w:rsid w:val="006606EB"/>
    <w:rsid w:val="008A1560"/>
    <w:rsid w:val="00A868CE"/>
    <w:rsid w:val="00A9439D"/>
    <w:rsid w:val="00B71A53"/>
    <w:rsid w:val="00D13A03"/>
    <w:rsid w:val="00D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4FC4EF8E</Template>
  <TotalTime>66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E. Lorah (190342)</dc:creator>
  <cp:keywords/>
  <dc:description/>
  <cp:lastModifiedBy>Jake E. Lorah (190342)</cp:lastModifiedBy>
  <cp:revision>19</cp:revision>
  <dcterms:created xsi:type="dcterms:W3CDTF">2018-01-16T00:06:00Z</dcterms:created>
  <dcterms:modified xsi:type="dcterms:W3CDTF">2018-01-18T16:32:00Z</dcterms:modified>
</cp:coreProperties>
</file>