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F7A" w:rsidRDefault="00484362" w:rsidP="00491F7A">
      <w:pPr>
        <w:rPr>
          <w:rFonts w:ascii="Arial" w:hAnsi="Arial" w:cs="Arial"/>
          <w:b/>
          <w:sz w:val="40"/>
          <w:szCs w:val="40"/>
        </w:rPr>
      </w:pPr>
      <w:r w:rsidRPr="00D82BB3">
        <w:rPr>
          <w:rFonts w:ascii="Arial" w:hAnsi="Arial" w:cs="Arial"/>
          <w:b/>
          <w:sz w:val="40"/>
          <w:szCs w:val="40"/>
        </w:rPr>
        <w:t>COMPUTER SCIENCE 2</w:t>
      </w:r>
      <w:r w:rsidR="00525EAD">
        <w:rPr>
          <w:rFonts w:ascii="Arial" w:hAnsi="Arial" w:cs="Arial"/>
          <w:b/>
          <w:sz w:val="40"/>
          <w:szCs w:val="40"/>
        </w:rPr>
        <w:t xml:space="preserve"> - 2016/2017</w:t>
      </w:r>
    </w:p>
    <w:p w:rsidR="00484362" w:rsidRDefault="00484362" w:rsidP="007C7F62">
      <w:pPr>
        <w:pBdr>
          <w:bottom w:val="single" w:sz="6" w:space="1" w:color="auto"/>
        </w:pBdr>
        <w:rPr>
          <w:rFonts w:ascii="Arial" w:hAnsi="Arial" w:cs="Arial"/>
          <w:b/>
          <w:sz w:val="40"/>
          <w:szCs w:val="40"/>
        </w:rPr>
      </w:pPr>
      <w:r w:rsidRPr="00D82BB3">
        <w:rPr>
          <w:rFonts w:ascii="Arial" w:hAnsi="Arial" w:cs="Arial"/>
          <w:b/>
          <w:sz w:val="40"/>
          <w:szCs w:val="40"/>
        </w:rPr>
        <w:t xml:space="preserve">MP1 </w:t>
      </w:r>
      <w:r w:rsidR="00D82BB3" w:rsidRPr="00D82BB3">
        <w:rPr>
          <w:rFonts w:ascii="Arial" w:hAnsi="Arial" w:cs="Arial"/>
          <w:b/>
          <w:sz w:val="40"/>
          <w:szCs w:val="40"/>
        </w:rPr>
        <w:t xml:space="preserve">- </w:t>
      </w:r>
      <w:r w:rsidRPr="00D82BB3">
        <w:rPr>
          <w:rFonts w:ascii="Arial" w:hAnsi="Arial" w:cs="Arial"/>
          <w:b/>
          <w:sz w:val="40"/>
          <w:szCs w:val="40"/>
        </w:rPr>
        <w:t>PRE-ASSESSMENT</w:t>
      </w:r>
      <w:r w:rsidR="00D82BB3" w:rsidRPr="00D82BB3">
        <w:rPr>
          <w:rFonts w:ascii="Arial" w:hAnsi="Arial" w:cs="Arial"/>
          <w:b/>
          <w:sz w:val="40"/>
          <w:szCs w:val="40"/>
        </w:rPr>
        <w:t xml:space="preserve"> EXAM</w:t>
      </w:r>
    </w:p>
    <w:p w:rsidR="00491F7A" w:rsidRPr="00491F7A" w:rsidRDefault="00491F7A" w:rsidP="007C7F62">
      <w:pPr>
        <w:pBdr>
          <w:bottom w:val="single" w:sz="6" w:space="1" w:color="auto"/>
        </w:pBdr>
        <w:rPr>
          <w:rFonts w:ascii="Arial" w:hAnsi="Arial" w:cs="Arial"/>
          <w:b/>
          <w:sz w:val="16"/>
          <w:szCs w:val="16"/>
        </w:rPr>
      </w:pPr>
    </w:p>
    <w:p w:rsidR="00491F7A" w:rsidRDefault="00491F7A" w:rsidP="007C7F62">
      <w:pPr>
        <w:rPr>
          <w:b/>
          <w:sz w:val="24"/>
          <w:szCs w:val="24"/>
        </w:rPr>
      </w:pPr>
    </w:p>
    <w:p w:rsidR="00D82BB3" w:rsidRPr="00D82BB3" w:rsidRDefault="00D82BB3" w:rsidP="007C7F62">
      <w:pPr>
        <w:rPr>
          <w:b/>
          <w:sz w:val="24"/>
          <w:szCs w:val="24"/>
        </w:rPr>
      </w:pPr>
      <w:r w:rsidRPr="00D82BB3">
        <w:rPr>
          <w:b/>
          <w:sz w:val="24"/>
          <w:szCs w:val="24"/>
        </w:rPr>
        <w:t>N</w:t>
      </w:r>
      <w:r w:rsidR="003B3CBB">
        <w:rPr>
          <w:b/>
          <w:sz w:val="24"/>
          <w:szCs w:val="24"/>
        </w:rPr>
        <w:t xml:space="preserve">AME: Jake </w:t>
      </w:r>
      <w:proofErr w:type="spellStart"/>
      <w:r w:rsidR="003B3CBB">
        <w:rPr>
          <w:b/>
          <w:sz w:val="24"/>
          <w:szCs w:val="24"/>
        </w:rPr>
        <w:t>Lorah</w:t>
      </w:r>
      <w:proofErr w:type="spellEnd"/>
      <w:r w:rsidR="003B3CBB">
        <w:rPr>
          <w:b/>
          <w:sz w:val="24"/>
          <w:szCs w:val="24"/>
        </w:rPr>
        <w:t xml:space="preserve">  </w:t>
      </w:r>
      <w:r w:rsidR="003B3CBB">
        <w:rPr>
          <w:b/>
          <w:sz w:val="24"/>
          <w:szCs w:val="24"/>
        </w:rPr>
        <w:tab/>
        <w:t xml:space="preserve">                                                                                                    DATE: 9/8/16</w:t>
      </w:r>
    </w:p>
    <w:p w:rsidR="007C7F62" w:rsidRDefault="007C7F62" w:rsidP="007C7F62">
      <w:r>
        <w:t>1.</w:t>
      </w:r>
      <w:r>
        <w:tab/>
        <w:t>What is a project?</w:t>
      </w:r>
    </w:p>
    <w:p w:rsidR="007C7F62" w:rsidRDefault="00481C59" w:rsidP="007C7F62">
      <w:proofErr w:type="gramStart"/>
      <w:r>
        <w:t>A usually big task that must be completed at a certain time.</w:t>
      </w:r>
      <w:proofErr w:type="gramEnd"/>
    </w:p>
    <w:p w:rsidR="007C7F62" w:rsidRDefault="007C7F62" w:rsidP="007C7F62">
      <w:r>
        <w:t>2.</w:t>
      </w:r>
      <w:r>
        <w:tab/>
        <w:t>Explain how a project is different from an everyday task.</w:t>
      </w:r>
    </w:p>
    <w:p w:rsidR="007C7F62" w:rsidRDefault="00481C59" w:rsidP="007C7F62">
      <w:r>
        <w:tab/>
        <w:t>A project is much bigger and a lot of money usually goes into a project.</w:t>
      </w:r>
    </w:p>
    <w:p w:rsidR="007C7F62" w:rsidRDefault="007C7F62" w:rsidP="007C7F62">
      <w:r>
        <w:t>3.</w:t>
      </w:r>
      <w:r>
        <w:tab/>
        <w:t>In your own words, explain what Project Management means.</w:t>
      </w:r>
    </w:p>
    <w:p w:rsidR="007C7F62" w:rsidRDefault="00481C59" w:rsidP="007C7F62">
      <w:r>
        <w:t>Project Management is configuring the project and making blue prints for it.</w:t>
      </w:r>
    </w:p>
    <w:p w:rsidR="007C7F62" w:rsidRDefault="007C7F62" w:rsidP="007C7F62">
      <w:r>
        <w:t>4.</w:t>
      </w:r>
      <w:r>
        <w:tab/>
        <w:t>List and describe three benefits of Project Management.</w:t>
      </w:r>
    </w:p>
    <w:p w:rsidR="007C7F62" w:rsidRDefault="00481C59" w:rsidP="007C7F62">
      <w:r>
        <w:t>1) You know what to do before starting   2) If you mess up, you can prove that it wasn’t your fault   3)Organization</w:t>
      </w:r>
    </w:p>
    <w:p w:rsidR="007C7F62" w:rsidRDefault="007C7F62" w:rsidP="007C7F62">
      <w:r>
        <w:t>5.</w:t>
      </w:r>
      <w:r>
        <w:tab/>
        <w:t>What is the role of a Project Manager?</w:t>
      </w:r>
    </w:p>
    <w:p w:rsidR="007C7F62" w:rsidRDefault="00481C59" w:rsidP="007C7F62">
      <w:r>
        <w:t>To make sure everything is working out the way it’s supposed to.</w:t>
      </w:r>
    </w:p>
    <w:p w:rsidR="007C7F62" w:rsidRDefault="007C7F62" w:rsidP="007C7F62">
      <w:r>
        <w:t>6.</w:t>
      </w:r>
      <w:r>
        <w:tab/>
        <w:t>List and describe any three of the traits of a successful Project Manager.</w:t>
      </w:r>
    </w:p>
    <w:p w:rsidR="007C7F62" w:rsidRDefault="00481C59" w:rsidP="007C7F62">
      <w:r>
        <w:t>1) Smart     2) Creative      3</w:t>
      </w:r>
      <w:proofErr w:type="gramStart"/>
      <w:r>
        <w:t>)Organized</w:t>
      </w:r>
      <w:proofErr w:type="gramEnd"/>
    </w:p>
    <w:p w:rsidR="007C7F62" w:rsidRDefault="007C7F62" w:rsidP="007C7F62">
      <w:r>
        <w:t>7.</w:t>
      </w:r>
      <w:r>
        <w:tab/>
        <w:t>What is a team?</w:t>
      </w:r>
    </w:p>
    <w:p w:rsidR="007C7F62" w:rsidRDefault="00481C59" w:rsidP="007C7F62">
      <w:proofErr w:type="gramStart"/>
      <w:r>
        <w:t>A group of people who work together to complete something.</w:t>
      </w:r>
      <w:proofErr w:type="gramEnd"/>
    </w:p>
    <w:p w:rsidR="007C7F62" w:rsidRDefault="007C7F62" w:rsidP="007C7F62">
      <w:r>
        <w:t>8.</w:t>
      </w:r>
      <w:r>
        <w:tab/>
        <w:t>List and describe 3 benefits of working as a team.</w:t>
      </w:r>
    </w:p>
    <w:p w:rsidR="007C7F62" w:rsidRDefault="00481C59" w:rsidP="007C7F62">
      <w:r>
        <w:t>1) Complete things faster     2) More help      3</w:t>
      </w:r>
      <w:proofErr w:type="gramStart"/>
      <w:r>
        <w:t>)Always</w:t>
      </w:r>
      <w:proofErr w:type="gramEnd"/>
      <w:r>
        <w:t xml:space="preserve"> have someone if u need them</w:t>
      </w:r>
    </w:p>
    <w:p w:rsidR="007C7F62" w:rsidRDefault="007C7F62" w:rsidP="007C7F62">
      <w:r>
        <w:t>9.</w:t>
      </w:r>
      <w:r>
        <w:tab/>
        <w:t>Name the two types of teams discussed in class.</w:t>
      </w:r>
    </w:p>
    <w:p w:rsidR="007C7F62" w:rsidRDefault="00481C59" w:rsidP="007C7F62">
      <w:r>
        <w:t>1) Project Team     2) Sports Team</w:t>
      </w:r>
    </w:p>
    <w:p w:rsidR="007C7F62" w:rsidRDefault="007C7F62" w:rsidP="007C7F62">
      <w:r>
        <w:t>10.</w:t>
      </w:r>
      <w:r>
        <w:tab/>
        <w:t>List the common phases of a typical project.</w:t>
      </w:r>
    </w:p>
    <w:p w:rsidR="007C7F62" w:rsidRDefault="00481C59" w:rsidP="007C7F62">
      <w:r>
        <w:t>1) Blue Print     2) Get materials     3) Get to work</w:t>
      </w:r>
    </w:p>
    <w:p w:rsidR="007C7F62" w:rsidRDefault="007C7F62" w:rsidP="007C7F62">
      <w:r>
        <w:t>11.</w:t>
      </w:r>
      <w:r>
        <w:tab/>
        <w:t xml:space="preserve">Explain the purpose of Lessons Learned.  </w:t>
      </w:r>
    </w:p>
    <w:p w:rsidR="007C7F62" w:rsidRDefault="00481C59" w:rsidP="007C7F62">
      <w:r>
        <w:lastRenderedPageBreak/>
        <w:t>You know what to do in the project</w:t>
      </w:r>
    </w:p>
    <w:p w:rsidR="007C7F62" w:rsidRDefault="007C7F62" w:rsidP="007C7F62"/>
    <w:p w:rsidR="007C7F62" w:rsidRDefault="00D82BB3" w:rsidP="007C7F62">
      <w:r>
        <w:t>12</w:t>
      </w:r>
      <w:r w:rsidR="007C7F62">
        <w:t>.</w:t>
      </w:r>
      <w:r w:rsidR="007C7F62">
        <w:tab/>
        <w:t>What is a WBS?  What is its purpose?</w:t>
      </w:r>
    </w:p>
    <w:p w:rsidR="007C7F62" w:rsidRDefault="00481C59" w:rsidP="007C7F62">
      <w:r>
        <w:t>Work Breakdown Structure. It organizes the project into sections.</w:t>
      </w:r>
    </w:p>
    <w:p w:rsidR="007C7F62" w:rsidRDefault="00D82BB3" w:rsidP="007C7F62">
      <w:r>
        <w:t>13</w:t>
      </w:r>
      <w:r w:rsidR="007C7F62">
        <w:t>.</w:t>
      </w:r>
      <w:r w:rsidR="007C7F62">
        <w:tab/>
        <w:t>Explain the process of developing a WBS.</w:t>
      </w:r>
    </w:p>
    <w:p w:rsidR="007C7F62" w:rsidRDefault="00481C59" w:rsidP="007C7F62">
      <w:r>
        <w:t>You split up the project and divide it to the team.</w:t>
      </w:r>
    </w:p>
    <w:p w:rsidR="007C7F62" w:rsidRDefault="00D82BB3" w:rsidP="007C7F62">
      <w:r>
        <w:t>14</w:t>
      </w:r>
      <w:r w:rsidR="007C7F62">
        <w:t>.</w:t>
      </w:r>
      <w:r w:rsidR="007C7F62">
        <w:tab/>
        <w:t>What is the purpose of estimating?</w:t>
      </w:r>
    </w:p>
    <w:p w:rsidR="007C7F62" w:rsidRDefault="00481C59" w:rsidP="007C7F62">
      <w:proofErr w:type="gramStart"/>
      <w:r>
        <w:t>To get a price on the project.</w:t>
      </w:r>
      <w:proofErr w:type="gramEnd"/>
    </w:p>
    <w:p w:rsidR="007C7F62" w:rsidRDefault="00D82BB3" w:rsidP="007C7F62">
      <w:r>
        <w:t>15</w:t>
      </w:r>
      <w:r w:rsidR="007C7F62">
        <w:t>.</w:t>
      </w:r>
      <w:r w:rsidR="007C7F62">
        <w:tab/>
        <w:t>Name the two types of estimating techniques covered in class.</w:t>
      </w:r>
    </w:p>
    <w:p w:rsidR="007C7F62" w:rsidRDefault="007C7F62" w:rsidP="007C7F62"/>
    <w:p w:rsidR="007C7F62" w:rsidRDefault="00D82BB3" w:rsidP="007C7F62">
      <w:r>
        <w:t>16</w:t>
      </w:r>
      <w:r w:rsidR="007C7F62">
        <w:t>.</w:t>
      </w:r>
      <w:r w:rsidR="007C7F62">
        <w:tab/>
        <w:t>Describe the type of estimating that looks at a project as a whole.</w:t>
      </w:r>
    </w:p>
    <w:p w:rsidR="007C7F62" w:rsidRDefault="007C7F62" w:rsidP="007C7F62"/>
    <w:p w:rsidR="007C7F62" w:rsidRDefault="00D82BB3" w:rsidP="007C7F62">
      <w:r>
        <w:t>17</w:t>
      </w:r>
      <w:r w:rsidR="007C7F62">
        <w:t>.</w:t>
      </w:r>
      <w:r w:rsidR="007C7F62">
        <w:tab/>
        <w:t>Describe the type of estimating that breaks the project down.</w:t>
      </w:r>
    </w:p>
    <w:p w:rsidR="007C7F62" w:rsidRDefault="007C7F62" w:rsidP="007C7F62"/>
    <w:p w:rsidR="007C7F62" w:rsidRDefault="00D82BB3" w:rsidP="007C7F62">
      <w:r>
        <w:t>18</w:t>
      </w:r>
      <w:r w:rsidR="007C7F62">
        <w:t>.</w:t>
      </w:r>
      <w:r w:rsidR="007C7F62">
        <w:tab/>
        <w:t>Explain the difference between effort and duration.</w:t>
      </w:r>
    </w:p>
    <w:p w:rsidR="007C7F62" w:rsidRDefault="00085FE7" w:rsidP="007C7F62">
      <w:r>
        <w:t>Effort is amount of work you put in and duration is amount of time it took in this period of time.</w:t>
      </w:r>
    </w:p>
    <w:p w:rsidR="007C7F62" w:rsidRDefault="00D82BB3" w:rsidP="007C7F62">
      <w:r>
        <w:t>19</w:t>
      </w:r>
      <w:r w:rsidR="007C7F62">
        <w:t>.</w:t>
      </w:r>
      <w:r w:rsidR="007C7F62">
        <w:tab/>
        <w:t>List some of the factors that may extend the projects duration</w:t>
      </w:r>
    </w:p>
    <w:p w:rsidR="007C7F62" w:rsidRDefault="00085FE7" w:rsidP="007C7F62">
      <w:r>
        <w:t>Materials Delay or Weather</w:t>
      </w:r>
    </w:p>
    <w:p w:rsidR="007C7F62" w:rsidRDefault="00D82BB3" w:rsidP="007C7F62">
      <w:r>
        <w:t>20</w:t>
      </w:r>
      <w:r w:rsidR="007C7F62">
        <w:t>.</w:t>
      </w:r>
      <w:r w:rsidR="007C7F62">
        <w:tab/>
        <w:t>You have a project that requires 40 hours of effort and starts today.  You can only work on it Monday-Friday for 4 hours a day.  What is the expected duration of this project?</w:t>
      </w:r>
    </w:p>
    <w:p w:rsidR="007C7F62" w:rsidRDefault="007C7F62" w:rsidP="007C7F62"/>
    <w:p w:rsidR="007C7F62" w:rsidRDefault="007C7F62" w:rsidP="007C7F62"/>
    <w:p w:rsidR="007C7F62" w:rsidRDefault="00D82BB3" w:rsidP="007C7F62">
      <w:r>
        <w:t>21</w:t>
      </w:r>
      <w:r w:rsidR="007C7F62">
        <w:t>.</w:t>
      </w:r>
      <w:r w:rsidR="007C7F62">
        <w:tab/>
        <w:t xml:space="preserve">You have a project that requires 40 hours of effort and starts today.  You can work on it every day for                   5 hours a </w:t>
      </w:r>
      <w:proofErr w:type="gramStart"/>
      <w:r w:rsidR="007C7F62">
        <w:t>day,</w:t>
      </w:r>
      <w:proofErr w:type="gramEnd"/>
      <w:r w:rsidR="007C7F62">
        <w:t xml:space="preserve"> however, you have to wait 3 days before all of the necessary supplies arrive.  What is the expected duration of this project?</w:t>
      </w:r>
    </w:p>
    <w:p w:rsidR="007C7F62" w:rsidRDefault="007C7F62" w:rsidP="007C7F62"/>
    <w:p w:rsidR="007C7F62" w:rsidRDefault="00D82BB3" w:rsidP="007C7F62">
      <w:r>
        <w:t>22</w:t>
      </w:r>
      <w:r w:rsidR="007C7F62">
        <w:t>.</w:t>
      </w:r>
      <w:r w:rsidR="007C7F62">
        <w:tab/>
        <w:t>What is Risk?</w:t>
      </w:r>
    </w:p>
    <w:p w:rsidR="007C7F62" w:rsidRDefault="00332BE7" w:rsidP="007C7F62">
      <w:r>
        <w:t>Doing something dangerous but if works out it will be positive.</w:t>
      </w:r>
    </w:p>
    <w:p w:rsidR="007C7F62" w:rsidRDefault="00D82BB3" w:rsidP="007C7F62">
      <w:r>
        <w:lastRenderedPageBreak/>
        <w:t>23</w:t>
      </w:r>
      <w:r w:rsidR="007C7F62">
        <w:t>.</w:t>
      </w:r>
      <w:r w:rsidR="007C7F62">
        <w:tab/>
        <w:t>What is Risk Management?</w:t>
      </w:r>
    </w:p>
    <w:p w:rsidR="007C7F62" w:rsidRDefault="00332BE7" w:rsidP="007C7F62">
      <w:proofErr w:type="gramStart"/>
      <w:r>
        <w:t>Risky people who manage.</w:t>
      </w:r>
      <w:proofErr w:type="gramEnd"/>
    </w:p>
    <w:p w:rsidR="007C7F62" w:rsidRDefault="00D82BB3" w:rsidP="007C7F62">
      <w:r>
        <w:t>24</w:t>
      </w:r>
      <w:r w:rsidR="007C7F62">
        <w:t>.</w:t>
      </w:r>
      <w:r w:rsidR="007C7F62">
        <w:tab/>
        <w:t>Name and describe 3 benefits of Risk Management.</w:t>
      </w:r>
    </w:p>
    <w:p w:rsidR="007C7F62" w:rsidRDefault="007C7F62" w:rsidP="007C7F62"/>
    <w:p w:rsidR="007C7F62" w:rsidRDefault="00D82BB3" w:rsidP="007C7F62">
      <w:r>
        <w:t>25</w:t>
      </w:r>
      <w:r w:rsidR="007C7F62">
        <w:t>.</w:t>
      </w:r>
      <w:r w:rsidR="007C7F62">
        <w:tab/>
        <w:t>What is a Risk Response Plan?</w:t>
      </w:r>
    </w:p>
    <w:p w:rsidR="007C7F62" w:rsidRDefault="007C7F62" w:rsidP="007C7F62"/>
    <w:p w:rsidR="007C7F62" w:rsidRDefault="007C7F62" w:rsidP="007C7F62"/>
    <w:p w:rsidR="007C7F62" w:rsidRDefault="007C7F62" w:rsidP="00D82BB3">
      <w:pPr>
        <w:pStyle w:val="ListParagraph"/>
        <w:numPr>
          <w:ilvl w:val="0"/>
          <w:numId w:val="3"/>
        </w:numPr>
      </w:pPr>
      <w:r>
        <w:t xml:space="preserve">Explain the difference between Client-Side and Server-Side programming.  </w:t>
      </w:r>
    </w:p>
    <w:p w:rsidR="007C7F62" w:rsidRDefault="00332BE7" w:rsidP="007C7F62">
      <w:pPr>
        <w:pStyle w:val="ListParagraph"/>
        <w:ind w:left="360"/>
      </w:pPr>
      <w:r>
        <w:t>Client side is clients view and server side is owners view.</w:t>
      </w:r>
    </w:p>
    <w:p w:rsidR="00D82BB3" w:rsidRDefault="00D82BB3" w:rsidP="007C7F62">
      <w:pPr>
        <w:pStyle w:val="ListParagraph"/>
        <w:ind w:left="360"/>
      </w:pPr>
    </w:p>
    <w:p w:rsidR="007C7F62" w:rsidRDefault="007C7F62" w:rsidP="007C7F62">
      <w:pPr>
        <w:pStyle w:val="ListParagraph"/>
        <w:ind w:left="360"/>
      </w:pPr>
    </w:p>
    <w:p w:rsidR="007C7F62" w:rsidRDefault="007C7F62" w:rsidP="00D82BB3">
      <w:pPr>
        <w:pStyle w:val="ListParagraph"/>
        <w:numPr>
          <w:ilvl w:val="0"/>
          <w:numId w:val="3"/>
        </w:numPr>
      </w:pPr>
      <w:r>
        <w:t>Which type is applicable to the programs you write in this class?</w:t>
      </w:r>
    </w:p>
    <w:p w:rsidR="007C7F62" w:rsidRDefault="007C7F62" w:rsidP="00D82BB3">
      <w:r>
        <w:t xml:space="preserve"> </w:t>
      </w:r>
    </w:p>
    <w:p w:rsidR="007C7F62" w:rsidRDefault="007C7F62" w:rsidP="00D82BB3">
      <w:pPr>
        <w:pStyle w:val="ListParagraph"/>
        <w:numPr>
          <w:ilvl w:val="0"/>
          <w:numId w:val="3"/>
        </w:numPr>
      </w:pPr>
      <w:r>
        <w:t>What software applications are necessary to create and run a JavaScript program?</w:t>
      </w:r>
    </w:p>
    <w:p w:rsidR="007C7F62" w:rsidRDefault="007C7F62" w:rsidP="00D82BB3">
      <w:pPr>
        <w:pStyle w:val="ListParagraph"/>
      </w:pPr>
    </w:p>
    <w:p w:rsidR="007C7F62" w:rsidRDefault="00332BE7" w:rsidP="00D82BB3">
      <w:r>
        <w:t>HTML</w:t>
      </w:r>
    </w:p>
    <w:p w:rsidR="007C7F62" w:rsidRDefault="007C7F62" w:rsidP="00D82BB3">
      <w:pPr>
        <w:pStyle w:val="ListParagraph"/>
        <w:numPr>
          <w:ilvl w:val="0"/>
          <w:numId w:val="3"/>
        </w:numPr>
      </w:pPr>
      <w:r>
        <w:t>Name  4 major differences between Java and JavaScript</w:t>
      </w:r>
    </w:p>
    <w:p w:rsidR="007C7F62" w:rsidRDefault="007C7F62" w:rsidP="00D82BB3"/>
    <w:p w:rsidR="007C7F62" w:rsidRDefault="007C7F62" w:rsidP="00D82BB3">
      <w:pPr>
        <w:pStyle w:val="ListParagraph"/>
        <w:numPr>
          <w:ilvl w:val="0"/>
          <w:numId w:val="3"/>
        </w:numPr>
      </w:pPr>
      <w:r>
        <w:t>Describe the advantage of using JavaScript instead of HTML alone.</w:t>
      </w:r>
    </w:p>
    <w:p w:rsidR="007C7F62" w:rsidRDefault="00332BE7" w:rsidP="00D82BB3">
      <w:pPr>
        <w:pStyle w:val="ListParagraph"/>
      </w:pPr>
      <w:r>
        <w:t xml:space="preserve">Java script provides more results in a single page.  </w:t>
      </w:r>
    </w:p>
    <w:p w:rsidR="007C7F62" w:rsidRDefault="007C7F62" w:rsidP="00D82BB3"/>
    <w:p w:rsidR="007C7F62" w:rsidRDefault="007C7F62" w:rsidP="00D82BB3">
      <w:pPr>
        <w:pStyle w:val="ListParagraph"/>
        <w:numPr>
          <w:ilvl w:val="0"/>
          <w:numId w:val="3"/>
        </w:numPr>
      </w:pPr>
      <w:r>
        <w:t>What is the purpose of the &lt;SCRIPT&gt; element?</w:t>
      </w:r>
    </w:p>
    <w:p w:rsidR="007C7F62" w:rsidRDefault="00332BE7" w:rsidP="00D82BB3">
      <w:proofErr w:type="gramStart"/>
      <w:r>
        <w:t>Java Script tag.</w:t>
      </w:r>
      <w:proofErr w:type="gramEnd"/>
    </w:p>
    <w:p w:rsidR="007C7F62" w:rsidRDefault="007C7F62" w:rsidP="00D82BB3">
      <w:pPr>
        <w:pStyle w:val="ListParagraph"/>
        <w:numPr>
          <w:ilvl w:val="0"/>
          <w:numId w:val="3"/>
        </w:numPr>
      </w:pPr>
      <w:r>
        <w:t xml:space="preserve">In computer programming, what is an object?  </w:t>
      </w:r>
    </w:p>
    <w:p w:rsidR="007C7F62" w:rsidRDefault="00332BE7" w:rsidP="00D82BB3">
      <w:pPr>
        <w:pStyle w:val="ListParagraph"/>
      </w:pPr>
      <w:proofErr w:type="gramStart"/>
      <w:r>
        <w:t>A function.</w:t>
      </w:r>
      <w:proofErr w:type="gramEnd"/>
    </w:p>
    <w:p w:rsidR="007C7F62" w:rsidRDefault="007C7F62" w:rsidP="00D82BB3">
      <w:pPr>
        <w:pStyle w:val="ListParagraph"/>
      </w:pPr>
    </w:p>
    <w:p w:rsidR="007C7F62" w:rsidRDefault="007C7F62" w:rsidP="00D82BB3">
      <w:pPr>
        <w:pStyle w:val="ListParagraph"/>
        <w:numPr>
          <w:ilvl w:val="0"/>
          <w:numId w:val="3"/>
        </w:numPr>
      </w:pPr>
      <w:r>
        <w:t>Name any 2 programming objects covered in class so far.</w:t>
      </w:r>
    </w:p>
    <w:p w:rsidR="007C7F62" w:rsidRDefault="007C7F62" w:rsidP="00D82BB3">
      <w:pPr>
        <w:pStyle w:val="ListParagraph"/>
      </w:pPr>
    </w:p>
    <w:p w:rsidR="007C7F62" w:rsidRDefault="007C7F62" w:rsidP="00D82BB3">
      <w:pPr>
        <w:pStyle w:val="ListParagraph"/>
      </w:pPr>
    </w:p>
    <w:p w:rsidR="007C7F62" w:rsidRDefault="007C7F62" w:rsidP="00D82BB3">
      <w:pPr>
        <w:pStyle w:val="ListParagraph"/>
      </w:pPr>
    </w:p>
    <w:p w:rsidR="007C7F62" w:rsidRDefault="007C7F62" w:rsidP="00D82BB3">
      <w:pPr>
        <w:pStyle w:val="ListParagraph"/>
        <w:numPr>
          <w:ilvl w:val="0"/>
          <w:numId w:val="3"/>
        </w:numPr>
      </w:pPr>
      <w:r>
        <w:t>What is an object method?</w:t>
      </w:r>
    </w:p>
    <w:p w:rsidR="007C7F62" w:rsidRDefault="007C7F62" w:rsidP="00D82BB3">
      <w:pPr>
        <w:pStyle w:val="ListParagraph"/>
      </w:pPr>
    </w:p>
    <w:p w:rsidR="007C7F62" w:rsidRDefault="007C7F62" w:rsidP="00D82BB3"/>
    <w:p w:rsidR="007C7F62" w:rsidRDefault="007C7F62" w:rsidP="00D82BB3">
      <w:pPr>
        <w:pStyle w:val="ListParagraph"/>
        <w:numPr>
          <w:ilvl w:val="0"/>
          <w:numId w:val="3"/>
        </w:numPr>
      </w:pPr>
      <w:r>
        <w:t>Explain how to display output on the screen using JavaScript.</w:t>
      </w:r>
    </w:p>
    <w:p w:rsidR="007C7F62" w:rsidRDefault="007C7F62" w:rsidP="00D82BB3"/>
    <w:p w:rsidR="007C7F62" w:rsidRDefault="007C7F62" w:rsidP="00D82BB3">
      <w:pPr>
        <w:pStyle w:val="ListParagraph"/>
        <w:numPr>
          <w:ilvl w:val="0"/>
          <w:numId w:val="3"/>
        </w:numPr>
      </w:pPr>
      <w:r>
        <w:t>What is a variable?  Provide 3 benefits of using variables in computer programming.</w:t>
      </w:r>
    </w:p>
    <w:p w:rsidR="007C7F62" w:rsidRDefault="007C7F62" w:rsidP="00D82BB3"/>
    <w:p w:rsidR="007C7F62" w:rsidRDefault="007C7F62" w:rsidP="00D82BB3">
      <w:pPr>
        <w:pStyle w:val="ListParagraph"/>
        <w:numPr>
          <w:ilvl w:val="0"/>
          <w:numId w:val="3"/>
        </w:numPr>
      </w:pPr>
      <w:r>
        <w:t>Explain the meaning of the following statement: “JavaScript is case sensitive.”</w:t>
      </w:r>
    </w:p>
    <w:p w:rsidR="007C7F62" w:rsidRDefault="007C7F62" w:rsidP="00D82BB3">
      <w:pPr>
        <w:pStyle w:val="ListParagraph"/>
      </w:pPr>
    </w:p>
    <w:p w:rsidR="007C7F62" w:rsidRDefault="007C7F62" w:rsidP="00D82BB3"/>
    <w:p w:rsidR="007C7F62" w:rsidRDefault="007C7F62" w:rsidP="00D82BB3">
      <w:pPr>
        <w:pStyle w:val="ListParagraph"/>
        <w:numPr>
          <w:ilvl w:val="0"/>
          <w:numId w:val="3"/>
        </w:numPr>
      </w:pPr>
      <w:r>
        <w:t>Name the 4 variable types supported by JavaScript and describe each.</w:t>
      </w:r>
    </w:p>
    <w:p w:rsidR="007C7F62" w:rsidRDefault="007C7F62" w:rsidP="00D82BB3"/>
    <w:p w:rsidR="007C7F62" w:rsidRDefault="007C7F62" w:rsidP="00D82BB3"/>
    <w:p w:rsidR="007C7F62" w:rsidRDefault="007C7F62" w:rsidP="00D82BB3">
      <w:pPr>
        <w:pStyle w:val="ListParagraph"/>
        <w:numPr>
          <w:ilvl w:val="0"/>
          <w:numId w:val="3"/>
        </w:numPr>
      </w:pPr>
      <w:r>
        <w:t>Variable “</w:t>
      </w:r>
      <w:proofErr w:type="spellStart"/>
      <w:r>
        <w:t>AccountBalance</w:t>
      </w:r>
      <w:proofErr w:type="spellEnd"/>
      <w:r>
        <w:t>” has been created to hold the user’s current bank account balance represented by dollars and cents.  This is an example of a ________________ variable.</w:t>
      </w:r>
    </w:p>
    <w:p w:rsidR="007C7F62" w:rsidRDefault="007C7F62" w:rsidP="00D82BB3">
      <w:pPr>
        <w:pStyle w:val="ListParagraph"/>
      </w:pPr>
    </w:p>
    <w:p w:rsidR="007C7F62" w:rsidRDefault="007C7F62" w:rsidP="00D82BB3">
      <w:pPr>
        <w:pStyle w:val="ListParagraph"/>
        <w:numPr>
          <w:ilvl w:val="0"/>
          <w:numId w:val="3"/>
        </w:numPr>
      </w:pPr>
      <w:r>
        <w:t>Variable “</w:t>
      </w:r>
      <w:proofErr w:type="spellStart"/>
      <w:r>
        <w:t>UserPhone</w:t>
      </w:r>
      <w:proofErr w:type="spellEnd"/>
      <w:r>
        <w:t xml:space="preserve">” has been created to hold the user’s telephone number in the </w:t>
      </w:r>
      <w:proofErr w:type="gramStart"/>
      <w:r>
        <w:t>format  (</w:t>
      </w:r>
      <w:proofErr w:type="gramEnd"/>
      <w:r>
        <w:t>555) 555-5555.  This is an example of a __________________ variable.</w:t>
      </w:r>
    </w:p>
    <w:p w:rsidR="007C7F62" w:rsidRDefault="007C7F62" w:rsidP="00D82BB3">
      <w:pPr>
        <w:pStyle w:val="ListParagraph"/>
      </w:pPr>
    </w:p>
    <w:p w:rsidR="007C7F62" w:rsidRDefault="007C7F62" w:rsidP="00D82BB3">
      <w:pPr>
        <w:pStyle w:val="ListParagraph"/>
        <w:numPr>
          <w:ilvl w:val="0"/>
          <w:numId w:val="3"/>
        </w:numPr>
      </w:pPr>
      <w:r>
        <w:t xml:space="preserve">Variable </w:t>
      </w:r>
      <w:proofErr w:type="spellStart"/>
      <w:r>
        <w:t>UserAge</w:t>
      </w:r>
      <w:proofErr w:type="spellEnd"/>
      <w:r>
        <w:t xml:space="preserve"> will hold TRUE if the user is 18 or over and FALSE if not.  This is an example of a _____________ variable.</w:t>
      </w:r>
    </w:p>
    <w:p w:rsidR="007C7F62" w:rsidRDefault="007C7F62" w:rsidP="00D82BB3">
      <w:pPr>
        <w:pStyle w:val="ListParagraph"/>
      </w:pPr>
    </w:p>
    <w:p w:rsidR="007C7F62" w:rsidRDefault="007C7F62" w:rsidP="00D82BB3">
      <w:pPr>
        <w:pStyle w:val="ListParagraph"/>
        <w:numPr>
          <w:ilvl w:val="0"/>
          <w:numId w:val="3"/>
        </w:numPr>
      </w:pPr>
      <w:r>
        <w:t>Variable Total holds no data at all right now.  This is an example of a _____________ variable.</w:t>
      </w:r>
    </w:p>
    <w:p w:rsidR="007C7F62" w:rsidRDefault="007C7F62" w:rsidP="00D82BB3">
      <w:pPr>
        <w:pStyle w:val="ListParagraph"/>
      </w:pPr>
    </w:p>
    <w:p w:rsidR="007C7F62" w:rsidRDefault="007C7F62" w:rsidP="00D82BB3">
      <w:pPr>
        <w:pStyle w:val="ListParagraph"/>
      </w:pPr>
    </w:p>
    <w:p w:rsidR="007C7F62" w:rsidRDefault="007C7F62" w:rsidP="00D82BB3">
      <w:pPr>
        <w:pStyle w:val="ListParagraph"/>
        <w:numPr>
          <w:ilvl w:val="0"/>
          <w:numId w:val="3"/>
        </w:numPr>
      </w:pPr>
      <w:r w:rsidRPr="004707BD">
        <w:t>What is a function?</w:t>
      </w:r>
    </w:p>
    <w:p w:rsidR="007C7F62" w:rsidRDefault="00332BE7" w:rsidP="00D82BB3">
      <w:proofErr w:type="gramStart"/>
      <w:r>
        <w:t>Something that tells a program what to do.</w:t>
      </w:r>
      <w:proofErr w:type="gramEnd"/>
    </w:p>
    <w:p w:rsidR="007C7F62" w:rsidRDefault="007C7F62" w:rsidP="00D82BB3">
      <w:pPr>
        <w:pStyle w:val="ListParagraph"/>
        <w:numPr>
          <w:ilvl w:val="0"/>
          <w:numId w:val="3"/>
        </w:numPr>
        <w:spacing w:after="0"/>
        <w:rPr>
          <w:sz w:val="21"/>
          <w:szCs w:val="21"/>
        </w:rPr>
      </w:pPr>
      <w:proofErr w:type="gramStart"/>
      <w:r>
        <w:rPr>
          <w:sz w:val="21"/>
          <w:szCs w:val="21"/>
        </w:rPr>
        <w:t>Name  the</w:t>
      </w:r>
      <w:proofErr w:type="gramEnd"/>
      <w:r>
        <w:rPr>
          <w:sz w:val="21"/>
          <w:szCs w:val="21"/>
        </w:rPr>
        <w:t xml:space="preserve"> three main parts of a function.</w:t>
      </w:r>
    </w:p>
    <w:p w:rsidR="007C7F62" w:rsidRDefault="007C7F62" w:rsidP="00D82BB3">
      <w:pPr>
        <w:pStyle w:val="ListParagraph"/>
      </w:pPr>
    </w:p>
    <w:p w:rsidR="007C7F62" w:rsidRDefault="007C7F62" w:rsidP="00D82BB3">
      <w:pPr>
        <w:pStyle w:val="ListParagraph"/>
      </w:pPr>
    </w:p>
    <w:p w:rsidR="007C7F62" w:rsidRDefault="007C7F62" w:rsidP="00D82BB3">
      <w:pPr>
        <w:pStyle w:val="ListParagraph"/>
        <w:numPr>
          <w:ilvl w:val="0"/>
          <w:numId w:val="3"/>
        </w:numPr>
      </w:pPr>
      <w:r w:rsidRPr="004707BD">
        <w:t>Name 3 benefits of using functions</w:t>
      </w:r>
    </w:p>
    <w:p w:rsidR="007C7F62" w:rsidRDefault="007C7F62" w:rsidP="00D82BB3"/>
    <w:p w:rsidR="007C7F62" w:rsidRDefault="007C7F62" w:rsidP="00D82BB3">
      <w:pPr>
        <w:pStyle w:val="ListParagraph"/>
        <w:numPr>
          <w:ilvl w:val="0"/>
          <w:numId w:val="3"/>
        </w:numPr>
      </w:pPr>
      <w:r w:rsidRPr="004707BD">
        <w:t>What is a function parameter?</w:t>
      </w:r>
    </w:p>
    <w:p w:rsidR="007C7F62" w:rsidRDefault="007C7F62" w:rsidP="00D82BB3">
      <w:pPr>
        <w:pStyle w:val="ListParagraph"/>
      </w:pPr>
    </w:p>
    <w:p w:rsidR="007C7F62" w:rsidRDefault="007C7F62" w:rsidP="00D82BB3">
      <w:pPr>
        <w:pStyle w:val="ListParagraph"/>
      </w:pPr>
    </w:p>
    <w:p w:rsidR="007C7F62" w:rsidRDefault="007C7F62" w:rsidP="00D82BB3">
      <w:pPr>
        <w:pStyle w:val="ListParagraph"/>
        <w:numPr>
          <w:ilvl w:val="0"/>
          <w:numId w:val="3"/>
        </w:numPr>
      </w:pPr>
      <w:r>
        <w:t>What is the purpose of the function call</w:t>
      </w:r>
      <w:r w:rsidRPr="004707BD">
        <w:t>?</w:t>
      </w:r>
    </w:p>
    <w:p w:rsidR="007C7F62" w:rsidRDefault="007C7F62" w:rsidP="00D82BB3"/>
    <w:p w:rsidR="007C7F62" w:rsidRDefault="007C7F62" w:rsidP="00D82BB3">
      <w:pPr>
        <w:pStyle w:val="ListParagraph"/>
        <w:numPr>
          <w:ilvl w:val="0"/>
          <w:numId w:val="3"/>
        </w:numPr>
      </w:pPr>
      <w:r>
        <w:t>What is the purpose of the function return statement?</w:t>
      </w:r>
    </w:p>
    <w:p w:rsidR="007C7F62" w:rsidRDefault="007C7F62" w:rsidP="00D82BB3">
      <w:pPr>
        <w:pStyle w:val="ListParagraph"/>
      </w:pPr>
    </w:p>
    <w:p w:rsidR="007C7F62" w:rsidRDefault="007C7F62" w:rsidP="00D82BB3">
      <w:pPr>
        <w:pStyle w:val="ListParagraph"/>
      </w:pPr>
    </w:p>
    <w:p w:rsidR="007C7F62" w:rsidRDefault="007C7F62" w:rsidP="00D82BB3">
      <w:pPr>
        <w:pStyle w:val="ListParagraph"/>
        <w:numPr>
          <w:ilvl w:val="0"/>
          <w:numId w:val="3"/>
        </w:numPr>
      </w:pPr>
      <w:r>
        <w:t>Describe the benefit of using external files in computer programming.</w:t>
      </w:r>
    </w:p>
    <w:p w:rsidR="007C7F62" w:rsidRDefault="007C7F62" w:rsidP="00D82BB3"/>
    <w:p w:rsidR="007C7F62" w:rsidRDefault="007C7F62" w:rsidP="00D82BB3">
      <w:pPr>
        <w:pStyle w:val="ListParagraph"/>
        <w:numPr>
          <w:ilvl w:val="0"/>
          <w:numId w:val="3"/>
        </w:numPr>
      </w:pPr>
      <w:r>
        <w:t>What file extension must be given to these types of files?</w:t>
      </w:r>
    </w:p>
    <w:p w:rsidR="007C7F62" w:rsidRDefault="007C7F62" w:rsidP="00D82BB3"/>
    <w:p w:rsidR="007C7F62" w:rsidRDefault="007C7F62" w:rsidP="00D82BB3">
      <w:pPr>
        <w:pStyle w:val="ListParagraph"/>
        <w:numPr>
          <w:ilvl w:val="0"/>
          <w:numId w:val="3"/>
        </w:numPr>
      </w:pPr>
      <w:r>
        <w:t xml:space="preserve">What is the purpose of commenting code?  </w:t>
      </w:r>
    </w:p>
    <w:p w:rsidR="007C7F62" w:rsidRDefault="007C7F62" w:rsidP="00D82BB3">
      <w:pPr>
        <w:pStyle w:val="ListParagraph"/>
      </w:pPr>
    </w:p>
    <w:p w:rsidR="007C7F62" w:rsidRDefault="007C7F62" w:rsidP="00D82BB3">
      <w:pPr>
        <w:pStyle w:val="ListParagraph"/>
      </w:pPr>
    </w:p>
    <w:p w:rsidR="007C7F62" w:rsidRDefault="007C7F62" w:rsidP="00D82BB3">
      <w:pPr>
        <w:pStyle w:val="ListParagraph"/>
      </w:pPr>
    </w:p>
    <w:p w:rsidR="007C7F62" w:rsidRDefault="007C7F62" w:rsidP="00D82BB3">
      <w:pPr>
        <w:pStyle w:val="ListParagraph"/>
        <w:numPr>
          <w:ilvl w:val="0"/>
          <w:numId w:val="3"/>
        </w:numPr>
      </w:pPr>
      <w:r>
        <w:t>Name two types of code comments covered in the class.</w:t>
      </w:r>
    </w:p>
    <w:p w:rsidR="007C7F62" w:rsidRDefault="007C7F62" w:rsidP="00D82BB3"/>
    <w:p w:rsidR="007C7F62" w:rsidRDefault="007C7F62" w:rsidP="00D82BB3">
      <w:pPr>
        <w:pStyle w:val="ListParagraph"/>
        <w:numPr>
          <w:ilvl w:val="0"/>
          <w:numId w:val="3"/>
        </w:numPr>
      </w:pPr>
      <w:r>
        <w:t xml:space="preserve">What is meant by debugging code?  </w:t>
      </w:r>
    </w:p>
    <w:p w:rsidR="007C7F62" w:rsidRDefault="007C7F62" w:rsidP="00D82BB3">
      <w:pPr>
        <w:pStyle w:val="ListParagraph"/>
      </w:pPr>
    </w:p>
    <w:p w:rsidR="007C7F62" w:rsidRDefault="007C7F62" w:rsidP="00D82BB3">
      <w:pPr>
        <w:pStyle w:val="ListParagraph"/>
        <w:numPr>
          <w:ilvl w:val="0"/>
          <w:numId w:val="3"/>
        </w:numPr>
      </w:pPr>
      <w:r>
        <w:t>Name 3 JavaScript debugging tools/techniques.</w:t>
      </w:r>
    </w:p>
    <w:p w:rsidR="007C7F62" w:rsidRDefault="007C7F62" w:rsidP="00D82BB3">
      <w:pPr>
        <w:pStyle w:val="ListParagraph"/>
      </w:pPr>
    </w:p>
    <w:p w:rsidR="007C7F62" w:rsidRDefault="007C7F62" w:rsidP="00D82BB3">
      <w:pPr>
        <w:pStyle w:val="ListParagraph"/>
      </w:pPr>
    </w:p>
    <w:p w:rsidR="007C7F62" w:rsidRDefault="007C7F62" w:rsidP="00D82BB3">
      <w:pPr>
        <w:pStyle w:val="ListParagraph"/>
        <w:numPr>
          <w:ilvl w:val="0"/>
          <w:numId w:val="3"/>
        </w:numPr>
      </w:pPr>
      <w:r>
        <w:t xml:space="preserve">Name and describe 3 </w:t>
      </w:r>
      <w:r w:rsidRPr="0053442A">
        <w:rPr>
          <w:b/>
          <w:u w:val="single"/>
        </w:rPr>
        <w:t>types</w:t>
      </w:r>
      <w:r>
        <w:t xml:space="preserve"> of common JavaScript coding errors.</w:t>
      </w:r>
    </w:p>
    <w:p w:rsidR="007C7F62" w:rsidRDefault="00332BE7" w:rsidP="00332BE7">
      <w:pPr>
        <w:pStyle w:val="ListParagraph"/>
        <w:numPr>
          <w:ilvl w:val="0"/>
          <w:numId w:val="4"/>
        </w:numPr>
      </w:pPr>
      <w:r>
        <w:t>Missing semi-colon</w:t>
      </w:r>
    </w:p>
    <w:p w:rsidR="00332BE7" w:rsidRDefault="00332BE7" w:rsidP="00332BE7">
      <w:pPr>
        <w:pStyle w:val="ListParagraph"/>
        <w:numPr>
          <w:ilvl w:val="0"/>
          <w:numId w:val="4"/>
        </w:numPr>
      </w:pPr>
      <w:r>
        <w:t>Missing tag</w:t>
      </w:r>
    </w:p>
    <w:p w:rsidR="00332BE7" w:rsidRDefault="00332BE7" w:rsidP="00332BE7">
      <w:pPr>
        <w:pStyle w:val="ListParagraph"/>
        <w:numPr>
          <w:ilvl w:val="0"/>
          <w:numId w:val="4"/>
        </w:numPr>
      </w:pPr>
      <w:r>
        <w:t>Spelling error</w:t>
      </w:r>
      <w:bookmarkStart w:id="0" w:name="_GoBack"/>
      <w:bookmarkEnd w:id="0"/>
    </w:p>
    <w:p w:rsidR="007C7F62" w:rsidRDefault="007C7F62" w:rsidP="00D82BB3"/>
    <w:p w:rsidR="007C7F62" w:rsidRDefault="007C7F62" w:rsidP="00D82BB3"/>
    <w:p w:rsidR="00AB4CEA" w:rsidRDefault="00AB4CEA" w:rsidP="00D82BB3"/>
    <w:sectPr w:rsidR="00AB4CEA" w:rsidSect="00D82BB3">
      <w:footerReference w:type="default" r:id="rId8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F9B" w:rsidRDefault="00F00F9B" w:rsidP="00F00F9B">
      <w:pPr>
        <w:spacing w:after="0" w:line="240" w:lineRule="auto"/>
      </w:pPr>
      <w:r>
        <w:separator/>
      </w:r>
    </w:p>
  </w:endnote>
  <w:endnote w:type="continuationSeparator" w:id="0">
    <w:p w:rsidR="00F00F9B" w:rsidRDefault="00F00F9B" w:rsidP="00F0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01733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0F9B" w:rsidRDefault="00F00F9B" w:rsidP="00F00F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6B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00F9B" w:rsidRDefault="00F00F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F9B" w:rsidRDefault="00F00F9B" w:rsidP="00F00F9B">
      <w:pPr>
        <w:spacing w:after="0" w:line="240" w:lineRule="auto"/>
      </w:pPr>
      <w:r>
        <w:separator/>
      </w:r>
    </w:p>
  </w:footnote>
  <w:footnote w:type="continuationSeparator" w:id="0">
    <w:p w:rsidR="00F00F9B" w:rsidRDefault="00F00F9B" w:rsidP="00F00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25CBA"/>
    <w:multiLevelType w:val="hybridMultilevel"/>
    <w:tmpl w:val="47782154"/>
    <w:lvl w:ilvl="0" w:tplc="902671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171641"/>
    <w:multiLevelType w:val="hybridMultilevel"/>
    <w:tmpl w:val="649C24D4"/>
    <w:lvl w:ilvl="0" w:tplc="0409000F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D542F73"/>
    <w:multiLevelType w:val="hybridMultilevel"/>
    <w:tmpl w:val="CAA0F500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84D88"/>
    <w:multiLevelType w:val="hybridMultilevel"/>
    <w:tmpl w:val="DEBEB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F62"/>
    <w:rsid w:val="00046B4D"/>
    <w:rsid w:val="00085FE7"/>
    <w:rsid w:val="0018454C"/>
    <w:rsid w:val="001B0B93"/>
    <w:rsid w:val="0033033A"/>
    <w:rsid w:val="00332BE7"/>
    <w:rsid w:val="003B3CBB"/>
    <w:rsid w:val="00481C59"/>
    <w:rsid w:val="00484362"/>
    <w:rsid w:val="00491F7A"/>
    <w:rsid w:val="00525EAD"/>
    <w:rsid w:val="005D2327"/>
    <w:rsid w:val="006D3FDA"/>
    <w:rsid w:val="007C7F62"/>
    <w:rsid w:val="00832F45"/>
    <w:rsid w:val="009B27D4"/>
    <w:rsid w:val="00AB4CEA"/>
    <w:rsid w:val="00BD7BAC"/>
    <w:rsid w:val="00D82BB3"/>
    <w:rsid w:val="00EF50E9"/>
    <w:rsid w:val="00F00F9B"/>
    <w:rsid w:val="00FE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F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F9B"/>
  </w:style>
  <w:style w:type="paragraph" w:styleId="Footer">
    <w:name w:val="footer"/>
    <w:basedOn w:val="Normal"/>
    <w:link w:val="FooterChar"/>
    <w:uiPriority w:val="99"/>
    <w:unhideWhenUsed/>
    <w:rsid w:val="00F0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F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F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F9B"/>
  </w:style>
  <w:style w:type="paragraph" w:styleId="Footer">
    <w:name w:val="footer"/>
    <w:basedOn w:val="Normal"/>
    <w:link w:val="FooterChar"/>
    <w:uiPriority w:val="99"/>
    <w:unhideWhenUsed/>
    <w:rsid w:val="00F0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5C9AC4F</Template>
  <TotalTime>18</TotalTime>
  <Pages>5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PCTI</Company>
  <LinksUpToDate>false</LinksUpToDate>
  <CharactersWithSpaces>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Wyka</dc:creator>
  <cp:lastModifiedBy>Jake E. Lorah (190342)</cp:lastModifiedBy>
  <cp:revision>11</cp:revision>
  <dcterms:created xsi:type="dcterms:W3CDTF">2016-09-08T12:58:00Z</dcterms:created>
  <dcterms:modified xsi:type="dcterms:W3CDTF">2016-09-08T13:15:00Z</dcterms:modified>
</cp:coreProperties>
</file>