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80" w:rsidRPr="00EA5BC2" w:rsidRDefault="00A20D80">
      <w:pPr>
        <w:rPr>
          <w:rFonts w:ascii="Arial" w:hAnsi="Arial" w:cs="Arial"/>
          <w:b/>
          <w:sz w:val="32"/>
          <w:szCs w:val="32"/>
        </w:rPr>
      </w:pPr>
    </w:p>
    <w:p w:rsidR="002C7872" w:rsidRPr="00EA5BC2" w:rsidRDefault="00EA5BC2">
      <w:pPr>
        <w:rPr>
          <w:rFonts w:ascii="Arial" w:hAnsi="Arial" w:cs="Arial"/>
          <w:b/>
          <w:sz w:val="32"/>
          <w:szCs w:val="32"/>
        </w:rPr>
      </w:pPr>
      <w:r w:rsidRPr="00EA5BC2">
        <w:rPr>
          <w:rFonts w:ascii="Arial" w:hAnsi="Arial" w:cs="Arial"/>
          <w:b/>
          <w:sz w:val="32"/>
          <w:szCs w:val="32"/>
        </w:rPr>
        <w:t>COMPUTER SCIENCE 2 – 206/17</w:t>
      </w:r>
    </w:p>
    <w:p w:rsidR="00EA5BC2" w:rsidRPr="00EA5BC2" w:rsidRDefault="00EA5BC2">
      <w:pPr>
        <w:rPr>
          <w:rFonts w:ascii="Arial" w:hAnsi="Arial" w:cs="Arial"/>
          <w:b/>
          <w:sz w:val="32"/>
          <w:szCs w:val="32"/>
        </w:rPr>
      </w:pPr>
      <w:r w:rsidRPr="00EA5BC2">
        <w:rPr>
          <w:rFonts w:ascii="Arial" w:eastAsia="Times New Roman" w:hAnsi="Arial" w:cs="Arial"/>
          <w:b/>
          <w:color w:val="231F20"/>
          <w:spacing w:val="7"/>
          <w:kern w:val="36"/>
          <w:sz w:val="32"/>
          <w:szCs w:val="32"/>
          <w:lang w:val="en"/>
        </w:rPr>
        <w:t>Why Project Management – Review Worksheet</w:t>
      </w:r>
    </w:p>
    <w:p w:rsidR="00EA5BC2" w:rsidRDefault="00EA5BC2"/>
    <w:p w:rsidR="00EA5BC2" w:rsidRDefault="00EA5BC2" w:rsidP="002C7872">
      <w:pPr>
        <w:pStyle w:val="ListParagraph"/>
        <w:numPr>
          <w:ilvl w:val="0"/>
          <w:numId w:val="1"/>
        </w:numPr>
      </w:pPr>
      <w:r>
        <w:t>Name a project you have completed in the past.</w:t>
      </w:r>
    </w:p>
    <w:p w:rsidR="00EA5BC2" w:rsidRPr="00003942" w:rsidRDefault="00003942" w:rsidP="00EA5BC2">
      <w:pPr>
        <w:pStyle w:val="ListParagraph"/>
        <w:rPr>
          <w:b/>
        </w:rPr>
      </w:pPr>
      <w:r w:rsidRPr="00003942">
        <w:rPr>
          <w:b/>
        </w:rPr>
        <w:t xml:space="preserve">I gutted the whole kitchen in my house and re-did everything. </w:t>
      </w:r>
    </w:p>
    <w:p w:rsidR="00EA5BC2" w:rsidRDefault="00EA5BC2" w:rsidP="00EA5BC2">
      <w:pPr>
        <w:pStyle w:val="ListParagraph"/>
      </w:pPr>
    </w:p>
    <w:p w:rsidR="002C7872" w:rsidRDefault="002C7872" w:rsidP="002C7872">
      <w:pPr>
        <w:pStyle w:val="ListParagraph"/>
        <w:numPr>
          <w:ilvl w:val="0"/>
          <w:numId w:val="1"/>
        </w:numPr>
      </w:pPr>
      <w:r>
        <w:t>How long did the migration project described in the article take?  How many users were impacted as a result?</w:t>
      </w:r>
    </w:p>
    <w:p w:rsidR="00EA5BC2" w:rsidRPr="00003942" w:rsidRDefault="00003942" w:rsidP="00EA5BC2">
      <w:pPr>
        <w:pStyle w:val="ListParagraph"/>
        <w:rPr>
          <w:b/>
        </w:rPr>
      </w:pPr>
      <w:r w:rsidRPr="00003942">
        <w:rPr>
          <w:b/>
        </w:rPr>
        <w:t>The migration took 6 weeks. 5,800 users were impacted as a result.</w:t>
      </w:r>
    </w:p>
    <w:p w:rsidR="00EA5BC2" w:rsidRDefault="00EA5BC2" w:rsidP="00EA5BC2">
      <w:pPr>
        <w:pStyle w:val="ListParagraph"/>
      </w:pPr>
    </w:p>
    <w:p w:rsidR="00EA5BC2" w:rsidRDefault="00EA5BC2" w:rsidP="00EA5BC2">
      <w:pPr>
        <w:pStyle w:val="ListParagraph"/>
        <w:numPr>
          <w:ilvl w:val="0"/>
          <w:numId w:val="1"/>
        </w:numPr>
      </w:pPr>
      <w:r>
        <w:t>According to the article, why is it public sector companies struggle with Project Management?</w:t>
      </w:r>
    </w:p>
    <w:p w:rsidR="002C7872" w:rsidRPr="00003942" w:rsidRDefault="00003942">
      <w:pPr>
        <w:rPr>
          <w:b/>
        </w:rPr>
      </w:pPr>
      <w:r w:rsidRPr="00003942">
        <w:rPr>
          <w:b/>
        </w:rPr>
        <w:t>Public Sector companies struggle because they don’t have enough time to learn and make it a part of their professional lives.</w:t>
      </w:r>
    </w:p>
    <w:p w:rsidR="002C7872" w:rsidRDefault="002C7872" w:rsidP="002C7872">
      <w:pPr>
        <w:pStyle w:val="ListParagraph"/>
        <w:numPr>
          <w:ilvl w:val="0"/>
          <w:numId w:val="1"/>
        </w:numPr>
      </w:pPr>
      <w:r>
        <w:t>List and describe 3 of the several factors that made this project a success.</w:t>
      </w:r>
    </w:p>
    <w:p w:rsidR="00003942" w:rsidRPr="003F022E" w:rsidRDefault="00003942" w:rsidP="00003942">
      <w:pPr>
        <w:pStyle w:val="ListParagraph"/>
        <w:numPr>
          <w:ilvl w:val="0"/>
          <w:numId w:val="2"/>
        </w:numPr>
        <w:rPr>
          <w:b/>
        </w:rPr>
      </w:pPr>
      <w:r w:rsidRPr="003F022E">
        <w:rPr>
          <w:b/>
        </w:rPr>
        <w:t xml:space="preserve">A variety of successful practices.      </w:t>
      </w:r>
    </w:p>
    <w:p w:rsidR="00EA5BC2" w:rsidRPr="003F022E" w:rsidRDefault="00003942" w:rsidP="00003942">
      <w:pPr>
        <w:pStyle w:val="ListParagraph"/>
        <w:numPr>
          <w:ilvl w:val="0"/>
          <w:numId w:val="2"/>
        </w:numPr>
        <w:rPr>
          <w:b/>
        </w:rPr>
      </w:pPr>
      <w:r w:rsidRPr="003F022E">
        <w:rPr>
          <w:b/>
        </w:rPr>
        <w:t>People review project details and status to make sure everything is on track.</w:t>
      </w:r>
    </w:p>
    <w:p w:rsidR="00003942" w:rsidRPr="003F022E" w:rsidRDefault="00003942" w:rsidP="00003942">
      <w:pPr>
        <w:pStyle w:val="ListParagraph"/>
        <w:numPr>
          <w:ilvl w:val="0"/>
          <w:numId w:val="2"/>
        </w:numPr>
        <w:rPr>
          <w:b/>
        </w:rPr>
      </w:pPr>
      <w:r w:rsidRPr="003F022E">
        <w:rPr>
          <w:b/>
        </w:rPr>
        <w:t>The off-the-shelf software package to provide</w:t>
      </w:r>
      <w:r w:rsidR="003F022E" w:rsidRPr="003F022E">
        <w:rPr>
          <w:b/>
        </w:rPr>
        <w:t xml:space="preserve"> consistent</w:t>
      </w:r>
      <w:r w:rsidRPr="003F022E">
        <w:rPr>
          <w:b/>
        </w:rPr>
        <w:t xml:space="preserve"> project status</w:t>
      </w:r>
      <w:r w:rsidR="003F022E" w:rsidRPr="003F022E">
        <w:rPr>
          <w:b/>
        </w:rPr>
        <w:t>.</w:t>
      </w:r>
    </w:p>
    <w:p w:rsidR="002C7872" w:rsidRDefault="002C7872" w:rsidP="002C7872">
      <w:pPr>
        <w:pStyle w:val="ListParagraph"/>
        <w:numPr>
          <w:ilvl w:val="0"/>
          <w:numId w:val="1"/>
        </w:numPr>
      </w:pPr>
      <w:r>
        <w:t>According to the article, what is a major challenge that local IT departments must cope with?</w:t>
      </w:r>
    </w:p>
    <w:p w:rsidR="00EA5BC2" w:rsidRPr="003F022E" w:rsidRDefault="003F022E" w:rsidP="00EA5BC2">
      <w:pPr>
        <w:pStyle w:val="ListParagraph"/>
        <w:rPr>
          <w:b/>
        </w:rPr>
      </w:pPr>
      <w:r w:rsidRPr="003F022E">
        <w:rPr>
          <w:b/>
        </w:rPr>
        <w:t xml:space="preserve">The challenge is you must balance </w:t>
      </w:r>
      <w:r w:rsidRPr="003F022E">
        <w:rPr>
          <w:b/>
          <w:color w:val="211E1E"/>
          <w:sz w:val="23"/>
          <w:szCs w:val="23"/>
        </w:rPr>
        <w:t xml:space="preserve">between </w:t>
      </w:r>
      <w:r w:rsidRPr="003F022E">
        <w:rPr>
          <w:b/>
          <w:sz w:val="23"/>
          <w:szCs w:val="23"/>
        </w:rPr>
        <w:t>strictly adhering to a methodology and modifying it to suit the realities of an individual IT environment and time-to-delivery demands</w:t>
      </w:r>
    </w:p>
    <w:p w:rsidR="00EA5BC2" w:rsidRDefault="00EA5BC2" w:rsidP="00EA5BC2">
      <w:pPr>
        <w:pStyle w:val="ListParagraph"/>
        <w:numPr>
          <w:ilvl w:val="0"/>
          <w:numId w:val="1"/>
        </w:numPr>
      </w:pPr>
      <w:r>
        <w:t>Explain the idea behind the project management methodology known as the “waterfall”.</w:t>
      </w:r>
    </w:p>
    <w:p w:rsidR="002C7872" w:rsidRPr="00F90C0A" w:rsidRDefault="00F90C0A">
      <w:pPr>
        <w:rPr>
          <w:b/>
        </w:rPr>
      </w:pPr>
      <w:r w:rsidRPr="00F90C0A">
        <w:rPr>
          <w:b/>
          <w:sz w:val="23"/>
          <w:szCs w:val="23"/>
        </w:rPr>
        <w:t xml:space="preserve">The “waterfall” is a sequential design process named </w:t>
      </w:r>
      <w:r w:rsidRPr="00F90C0A">
        <w:rPr>
          <w:b/>
          <w:sz w:val="23"/>
          <w:szCs w:val="23"/>
        </w:rPr>
        <w:t>as such because progress flows steadily downward.</w:t>
      </w:r>
    </w:p>
    <w:p w:rsidR="002C7872" w:rsidRDefault="002C7872" w:rsidP="002C7872">
      <w:pPr>
        <w:pStyle w:val="ListParagraph"/>
        <w:numPr>
          <w:ilvl w:val="0"/>
          <w:numId w:val="1"/>
        </w:numPr>
      </w:pPr>
      <w:r>
        <w:t xml:space="preserve">According to </w:t>
      </w:r>
      <w:proofErr w:type="gramStart"/>
      <w:r w:rsidR="00EA5BC2">
        <w:t>co</w:t>
      </w:r>
      <w:r>
        <w:t>m</w:t>
      </w:r>
      <w:r w:rsidR="00EA5BC2">
        <w:t>mis</w:t>
      </w:r>
      <w:r>
        <w:t>sioner</w:t>
      </w:r>
      <w:proofErr w:type="gramEnd"/>
      <w:r>
        <w:t xml:space="preserve"> Jesse Oman, what is the best approach to project management?</w:t>
      </w:r>
    </w:p>
    <w:p w:rsidR="00EA5BC2" w:rsidRPr="00F90C0A" w:rsidRDefault="00F90C0A" w:rsidP="00EA5BC2">
      <w:pPr>
        <w:rPr>
          <w:b/>
        </w:rPr>
      </w:pPr>
      <w:r w:rsidRPr="00F90C0A">
        <w:rPr>
          <w:b/>
        </w:rPr>
        <w:t xml:space="preserve">The best approach to project management is </w:t>
      </w:r>
      <w:r w:rsidRPr="00F90C0A">
        <w:rPr>
          <w:b/>
          <w:sz w:val="23"/>
          <w:szCs w:val="23"/>
        </w:rPr>
        <w:t>w</w:t>
      </w:r>
      <w:r w:rsidRPr="00F90C0A">
        <w:rPr>
          <w:b/>
          <w:sz w:val="23"/>
          <w:szCs w:val="23"/>
        </w:rPr>
        <w:t>ith different levels of project management maturity across the statewide agencies, the first order of business is to create a team to evaluate current methods against best practices and make a formal recommendation</w:t>
      </w:r>
    </w:p>
    <w:p w:rsidR="00EA5BC2" w:rsidRDefault="00EA5BC2" w:rsidP="00EA5BC2">
      <w:pPr>
        <w:pStyle w:val="ListParagraph"/>
        <w:numPr>
          <w:ilvl w:val="0"/>
          <w:numId w:val="1"/>
        </w:numPr>
      </w:pPr>
      <w:r>
        <w:t>Describe how Mecklenburg County’s IT organization benefitted from applying formal project management methodologies.</w:t>
      </w:r>
    </w:p>
    <w:p w:rsidR="00EA5BC2" w:rsidRDefault="00EA5BC2" w:rsidP="00EA5BC2">
      <w:pPr>
        <w:pStyle w:val="ListParagraph"/>
      </w:pPr>
    </w:p>
    <w:p w:rsidR="00EA5BC2" w:rsidRPr="00E1295D" w:rsidRDefault="00E1295D" w:rsidP="00EA5BC2">
      <w:pPr>
        <w:pStyle w:val="ListParagraph"/>
        <w:rPr>
          <w:b/>
        </w:rPr>
      </w:pPr>
      <w:r w:rsidRPr="00E1295D">
        <w:rPr>
          <w:b/>
        </w:rPr>
        <w:lastRenderedPageBreak/>
        <w:t>Mecklenburg County’s IT organization benefitted</w:t>
      </w:r>
      <w:r w:rsidRPr="00E1295D">
        <w:rPr>
          <w:b/>
        </w:rPr>
        <w:t xml:space="preserve"> because they had all the right materials such as the software package and they were organized and smart about the project. They were prepared.</w:t>
      </w:r>
    </w:p>
    <w:p w:rsidR="00EA5BC2" w:rsidRDefault="00EA5BC2" w:rsidP="00EA5BC2">
      <w:pPr>
        <w:pStyle w:val="ListParagraph"/>
        <w:numPr>
          <w:ilvl w:val="0"/>
          <w:numId w:val="1"/>
        </w:numPr>
      </w:pPr>
      <w:r>
        <w:t>According to the article, what was Georgia governor’s reaction to a major IT project failure in 2003?</w:t>
      </w:r>
    </w:p>
    <w:p w:rsidR="002C7872" w:rsidRPr="003F4CDF" w:rsidRDefault="003F4CDF">
      <w:pPr>
        <w:rPr>
          <w:b/>
        </w:rPr>
      </w:pPr>
      <w:r w:rsidRPr="003F4CDF">
        <w:rPr>
          <w:b/>
        </w:rPr>
        <w:t xml:space="preserve">Georgia governor’s reaction was that the </w:t>
      </w:r>
      <w:r w:rsidRPr="003F4CDF">
        <w:rPr>
          <w:b/>
          <w:sz w:val="23"/>
          <w:szCs w:val="23"/>
        </w:rPr>
        <w:t>governor's office put pressure on the state CIO at the time to revamp project management practices to avoid subsequent disasters.</w:t>
      </w:r>
    </w:p>
    <w:p w:rsidR="002C7872" w:rsidRPr="002C7872" w:rsidRDefault="002C7872" w:rsidP="002C7872">
      <w:pPr>
        <w:pStyle w:val="ListParagraph"/>
        <w:numPr>
          <w:ilvl w:val="0"/>
          <w:numId w:val="1"/>
        </w:numPr>
      </w:pPr>
      <w:r>
        <w:t xml:space="preserve">According to </w:t>
      </w:r>
      <w:r w:rsidRPr="002C7872">
        <w:rPr>
          <w:rFonts w:eastAsia="Times New Roman" w:cs="Helvetica"/>
          <w:color w:val="231F20"/>
          <w:spacing w:val="7"/>
          <w:sz w:val="24"/>
          <w:szCs w:val="24"/>
          <w:lang w:val="en"/>
        </w:rPr>
        <w:t>chief technology officer for the state of Arkansas, what is required for project ma</w:t>
      </w:r>
      <w:r>
        <w:rPr>
          <w:rFonts w:eastAsia="Times New Roman" w:cs="Helvetica"/>
          <w:color w:val="231F20"/>
          <w:spacing w:val="7"/>
          <w:sz w:val="24"/>
          <w:szCs w:val="24"/>
          <w:lang w:val="en"/>
        </w:rPr>
        <w:t>n</w:t>
      </w:r>
      <w:r w:rsidRPr="002C7872">
        <w:rPr>
          <w:rFonts w:eastAsia="Times New Roman" w:cs="Helvetica"/>
          <w:color w:val="231F20"/>
          <w:spacing w:val="7"/>
          <w:sz w:val="24"/>
          <w:szCs w:val="24"/>
          <w:lang w:val="en"/>
        </w:rPr>
        <w:t>agement success?</w:t>
      </w:r>
    </w:p>
    <w:p w:rsidR="002C7872" w:rsidRPr="003F4CDF" w:rsidRDefault="003F4CDF" w:rsidP="003F4CDF">
      <w:pPr>
        <w:pStyle w:val="Default"/>
        <w:ind w:left="720"/>
        <w:rPr>
          <w:rFonts w:asciiTheme="minorHAnsi" w:hAnsiTheme="minorHAnsi"/>
          <w:b/>
          <w:color w:val="211E1E"/>
          <w:sz w:val="23"/>
          <w:szCs w:val="23"/>
        </w:rPr>
      </w:pPr>
      <w:r w:rsidRPr="003F4CDF">
        <w:rPr>
          <w:rFonts w:asciiTheme="minorHAnsi" w:hAnsiTheme="minorHAnsi"/>
          <w:b/>
          <w:sz w:val="23"/>
          <w:szCs w:val="23"/>
        </w:rPr>
        <w:t xml:space="preserve">According to </w:t>
      </w:r>
      <w:r w:rsidRPr="003F4CDF">
        <w:rPr>
          <w:rFonts w:asciiTheme="minorHAnsi" w:eastAsia="Times New Roman" w:hAnsiTheme="minorHAnsi" w:cs="Helvetica"/>
          <w:b/>
          <w:color w:val="231F20"/>
          <w:spacing w:val="7"/>
          <w:sz w:val="23"/>
          <w:szCs w:val="23"/>
          <w:lang w:val="en"/>
        </w:rPr>
        <w:t>chief technology o</w:t>
      </w:r>
      <w:r w:rsidRPr="003F4CDF">
        <w:rPr>
          <w:rFonts w:asciiTheme="minorHAnsi" w:eastAsia="Times New Roman" w:hAnsiTheme="minorHAnsi" w:cs="Helvetica"/>
          <w:b/>
          <w:color w:val="231F20"/>
          <w:spacing w:val="7"/>
          <w:sz w:val="23"/>
          <w:szCs w:val="23"/>
          <w:lang w:val="en"/>
        </w:rPr>
        <w:t>fficer for the state of Arkansas</w:t>
      </w:r>
      <w:r w:rsidRPr="003F4CDF">
        <w:rPr>
          <w:rFonts w:asciiTheme="minorHAnsi" w:hAnsiTheme="minorHAnsi"/>
          <w:b/>
          <w:color w:val="211E1E"/>
          <w:sz w:val="23"/>
          <w:szCs w:val="23"/>
        </w:rPr>
        <w:t>, p</w:t>
      </w:r>
      <w:r w:rsidRPr="003F4CDF">
        <w:rPr>
          <w:rFonts w:asciiTheme="minorHAnsi" w:hAnsiTheme="minorHAnsi"/>
          <w:b/>
          <w:color w:val="211E1E"/>
          <w:sz w:val="23"/>
          <w:szCs w:val="23"/>
        </w:rPr>
        <w:t>roject management success requires a balance between strictly adhering to a methodology and modifying it to suit the realities of an individual IT environmen</w:t>
      </w:r>
      <w:r w:rsidRPr="003F4CDF">
        <w:rPr>
          <w:rFonts w:asciiTheme="minorHAnsi" w:hAnsiTheme="minorHAnsi"/>
          <w:b/>
          <w:color w:val="211E1E"/>
          <w:sz w:val="23"/>
          <w:szCs w:val="23"/>
        </w:rPr>
        <w:t xml:space="preserve">t and time-to-delivery demands. </w:t>
      </w:r>
      <w:r w:rsidRPr="003F4CDF">
        <w:rPr>
          <w:b/>
          <w:color w:val="211E1E"/>
          <w:sz w:val="23"/>
          <w:szCs w:val="23"/>
        </w:rPr>
        <w:t>Balancing what you learn in books and knowledge of a specific methodology and then tailoring it to your environment and the reality of the situa</w:t>
      </w:r>
      <w:r w:rsidRPr="003F4CDF">
        <w:rPr>
          <w:b/>
          <w:color w:val="211E1E"/>
          <w:sz w:val="23"/>
          <w:szCs w:val="23"/>
        </w:rPr>
        <w:t>tion is tough," she explains. S</w:t>
      </w:r>
      <w:r w:rsidRPr="003F4CDF">
        <w:rPr>
          <w:b/>
          <w:color w:val="211E1E"/>
          <w:sz w:val="23"/>
          <w:szCs w:val="23"/>
        </w:rPr>
        <w:t>ome people get so regimented in project management disciplines th</w:t>
      </w:r>
      <w:bookmarkStart w:id="0" w:name="_GoBack"/>
      <w:bookmarkEnd w:id="0"/>
      <w:r w:rsidRPr="003F4CDF">
        <w:rPr>
          <w:b/>
          <w:color w:val="211E1E"/>
          <w:sz w:val="23"/>
          <w:szCs w:val="23"/>
        </w:rPr>
        <w:t>at they need to do steps A, B and C before doing step D, but they miss the overall need to ensu</w:t>
      </w:r>
      <w:r w:rsidRPr="003F4CDF">
        <w:rPr>
          <w:b/>
          <w:color w:val="211E1E"/>
          <w:sz w:val="23"/>
          <w:szCs w:val="23"/>
        </w:rPr>
        <w:t>re that work gets done quickly.</w:t>
      </w:r>
    </w:p>
    <w:sectPr w:rsidR="002C7872" w:rsidRPr="003F4C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42" w:rsidRDefault="00003942" w:rsidP="00003942">
      <w:pPr>
        <w:spacing w:after="0" w:line="240" w:lineRule="auto"/>
      </w:pPr>
      <w:r>
        <w:separator/>
      </w:r>
    </w:p>
  </w:endnote>
  <w:endnote w:type="continuationSeparator" w:id="0">
    <w:p w:rsidR="00003942" w:rsidRDefault="00003942" w:rsidP="0000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42" w:rsidRDefault="00003942" w:rsidP="00003942">
      <w:pPr>
        <w:spacing w:after="0" w:line="240" w:lineRule="auto"/>
      </w:pPr>
      <w:r>
        <w:separator/>
      </w:r>
    </w:p>
  </w:footnote>
  <w:footnote w:type="continuationSeparator" w:id="0">
    <w:p w:rsidR="00003942" w:rsidRDefault="00003942" w:rsidP="0000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942" w:rsidRDefault="00003942">
    <w:pPr>
      <w:pStyle w:val="Header"/>
    </w:pPr>
    <w:r>
      <w:t xml:space="preserve">Jake </w:t>
    </w:r>
    <w:proofErr w:type="spellStart"/>
    <w:r>
      <w:t>Lorah</w:t>
    </w:r>
    <w:proofErr w:type="spellEnd"/>
  </w:p>
  <w:p w:rsidR="00003942" w:rsidRDefault="000039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165"/>
    <w:multiLevelType w:val="hybridMultilevel"/>
    <w:tmpl w:val="ABC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E4C34"/>
    <w:multiLevelType w:val="hybridMultilevel"/>
    <w:tmpl w:val="4F6C6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72"/>
    <w:rsid w:val="00003942"/>
    <w:rsid w:val="001D20DD"/>
    <w:rsid w:val="002C7872"/>
    <w:rsid w:val="003F022E"/>
    <w:rsid w:val="003F4CDF"/>
    <w:rsid w:val="00A20D80"/>
    <w:rsid w:val="00E1295D"/>
    <w:rsid w:val="00EA5BC2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42"/>
  </w:style>
  <w:style w:type="paragraph" w:styleId="Footer">
    <w:name w:val="footer"/>
    <w:basedOn w:val="Normal"/>
    <w:link w:val="FooterChar"/>
    <w:uiPriority w:val="99"/>
    <w:unhideWhenUsed/>
    <w:rsid w:val="0000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42"/>
  </w:style>
  <w:style w:type="paragraph" w:styleId="BalloonText">
    <w:name w:val="Balloon Text"/>
    <w:basedOn w:val="Normal"/>
    <w:link w:val="BalloonTextChar"/>
    <w:uiPriority w:val="99"/>
    <w:semiHidden/>
    <w:unhideWhenUsed/>
    <w:rsid w:val="0000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4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42"/>
  </w:style>
  <w:style w:type="paragraph" w:styleId="Footer">
    <w:name w:val="footer"/>
    <w:basedOn w:val="Normal"/>
    <w:link w:val="FooterChar"/>
    <w:uiPriority w:val="99"/>
    <w:unhideWhenUsed/>
    <w:rsid w:val="0000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42"/>
  </w:style>
  <w:style w:type="paragraph" w:styleId="BalloonText">
    <w:name w:val="Balloon Text"/>
    <w:basedOn w:val="Normal"/>
    <w:link w:val="BalloonTextChar"/>
    <w:uiPriority w:val="99"/>
    <w:semiHidden/>
    <w:unhideWhenUsed/>
    <w:rsid w:val="0000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4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78AAA488</Template>
  <TotalTime>28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Wyka</dc:creator>
  <cp:lastModifiedBy>Jake E. Lorah (190342)</cp:lastModifiedBy>
  <cp:revision>16</cp:revision>
  <dcterms:created xsi:type="dcterms:W3CDTF">2016-09-12T13:28:00Z</dcterms:created>
  <dcterms:modified xsi:type="dcterms:W3CDTF">2016-09-12T13:55:00Z</dcterms:modified>
</cp:coreProperties>
</file>