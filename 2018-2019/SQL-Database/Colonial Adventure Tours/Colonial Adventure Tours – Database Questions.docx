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6" w:rsidRDefault="002F7696">
      <w:pPr>
        <w:rPr>
          <w:rFonts w:ascii="Times New Roman" w:hAnsi="Times New Roman" w:cs="Times New Roman"/>
          <w:b/>
          <w:sz w:val="24"/>
        </w:rPr>
      </w:pPr>
      <w:r w:rsidRPr="002F7696">
        <w:rPr>
          <w:rFonts w:ascii="Times New Roman" w:hAnsi="Times New Roman" w:cs="Times New Roman"/>
          <w:b/>
          <w:sz w:val="24"/>
        </w:rPr>
        <w:t xml:space="preserve">Jake </w:t>
      </w:r>
      <w:proofErr w:type="spellStart"/>
      <w:r w:rsidRPr="002F7696">
        <w:rPr>
          <w:rFonts w:ascii="Times New Roman" w:hAnsi="Times New Roman" w:cs="Times New Roman"/>
          <w:b/>
          <w:sz w:val="24"/>
        </w:rPr>
        <w:t>Lorah</w:t>
      </w:r>
      <w:proofErr w:type="spellEnd"/>
    </w:p>
    <w:p w:rsidR="002F7696" w:rsidRDefault="002F7696">
      <w:pPr>
        <w:rPr>
          <w:rFonts w:ascii="Times New Roman" w:hAnsi="Times New Roman" w:cs="Times New Roman"/>
          <w:b/>
          <w:sz w:val="24"/>
        </w:rPr>
      </w:pPr>
    </w:p>
    <w:p w:rsidR="002F7696" w:rsidRDefault="002F7696" w:rsidP="005A629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Colonial Adventure Tours – Database Questions</w:t>
      </w:r>
    </w:p>
    <w:p w:rsidR="005A629C" w:rsidRDefault="005A629C" w:rsidP="005A629C">
      <w:pPr>
        <w:jc w:val="center"/>
        <w:rPr>
          <w:rFonts w:ascii="Times New Roman" w:hAnsi="Times New Roman" w:cs="Times New Roman"/>
          <w:b/>
          <w:sz w:val="24"/>
        </w:rPr>
      </w:pPr>
    </w:p>
    <w:p w:rsidR="005A629C" w:rsidRDefault="005A629C" w:rsidP="009708B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 w:rsidRPr="005A629C">
        <w:rPr>
          <w:rFonts w:ascii="Times New Roman" w:hAnsi="Times New Roman" w:cs="Times New Roman"/>
          <w:sz w:val="24"/>
        </w:rPr>
        <w:t>Hal Rowan</w:t>
      </w:r>
    </w:p>
    <w:p w:rsidR="00B35FA1" w:rsidRPr="00B35FA1" w:rsidRDefault="009708BA" w:rsidP="00B35F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 w:rsidRPr="009708BA">
        <w:rPr>
          <w:rFonts w:ascii="Times New Roman" w:hAnsi="Times New Roman" w:cs="Times New Roman"/>
          <w:sz w:val="24"/>
        </w:rPr>
        <w:t>Sawyer River Ride</w:t>
      </w:r>
    </w:p>
    <w:tbl>
      <w:tblPr>
        <w:tblStyle w:val="TableGrid"/>
        <w:tblpPr w:leftFromText="180" w:rightFromText="180" w:vertAnchor="text" w:horzAnchor="page" w:tblpX="2448" w:tblpY="209"/>
        <w:tblW w:w="0" w:type="auto"/>
        <w:tblLook w:val="04A0" w:firstRow="1" w:lastRow="0" w:firstColumn="1" w:lastColumn="0" w:noHBand="0" w:noVBand="1"/>
      </w:tblPr>
      <w:tblGrid>
        <w:gridCol w:w="828"/>
        <w:gridCol w:w="3330"/>
      </w:tblGrid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30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9708BA">
              <w:rPr>
                <w:rFonts w:ascii="Times New Roman" w:hAnsi="Times New Roman" w:cs="Times New Roman"/>
                <w:sz w:val="24"/>
              </w:rPr>
              <w:t xml:space="preserve">Bloomfield - </w:t>
            </w:r>
            <w:proofErr w:type="spellStart"/>
            <w:r w:rsidRPr="009708BA">
              <w:rPr>
                <w:rFonts w:ascii="Times New Roman" w:hAnsi="Times New Roman" w:cs="Times New Roman"/>
                <w:sz w:val="24"/>
              </w:rPr>
              <w:t>Maidstone</w:t>
            </w:r>
            <w:proofErr w:type="spellEnd"/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30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08BA">
              <w:rPr>
                <w:rFonts w:ascii="Times New Roman" w:hAnsi="Times New Roman" w:cs="Times New Roman"/>
                <w:sz w:val="24"/>
              </w:rPr>
              <w:t>Chocorua</w:t>
            </w:r>
            <w:proofErr w:type="spellEnd"/>
            <w:r w:rsidRPr="009708BA">
              <w:rPr>
                <w:rFonts w:ascii="Times New Roman" w:hAnsi="Times New Roman" w:cs="Times New Roman"/>
                <w:sz w:val="24"/>
              </w:rPr>
              <w:t xml:space="preserve"> Lake Tour</w:t>
            </w:r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3330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9708BA">
              <w:rPr>
                <w:rFonts w:ascii="Times New Roman" w:hAnsi="Times New Roman" w:cs="Times New Roman"/>
                <w:sz w:val="24"/>
              </w:rPr>
              <w:t>Mason's Farm</w:t>
            </w:r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30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9708BA">
              <w:rPr>
                <w:rFonts w:ascii="Times New Roman" w:hAnsi="Times New Roman" w:cs="Times New Roman"/>
                <w:sz w:val="24"/>
              </w:rPr>
              <w:t xml:space="preserve">Lake </w:t>
            </w:r>
            <w:proofErr w:type="spellStart"/>
            <w:r w:rsidRPr="009708BA">
              <w:rPr>
                <w:rFonts w:ascii="Times New Roman" w:hAnsi="Times New Roman" w:cs="Times New Roman"/>
                <w:sz w:val="24"/>
              </w:rPr>
              <w:t>Mephremagog</w:t>
            </w:r>
            <w:proofErr w:type="spellEnd"/>
            <w:r w:rsidRPr="009708BA">
              <w:rPr>
                <w:rFonts w:ascii="Times New Roman" w:hAnsi="Times New Roman" w:cs="Times New Roman"/>
                <w:sz w:val="24"/>
              </w:rPr>
              <w:t xml:space="preserve"> Tour</w:t>
            </w:r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3330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9708BA">
              <w:rPr>
                <w:rFonts w:ascii="Times New Roman" w:hAnsi="Times New Roman" w:cs="Times New Roman"/>
                <w:sz w:val="24"/>
              </w:rPr>
              <w:t>Long Pond Tour</w:t>
            </w:r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3330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9708BA">
              <w:rPr>
                <w:rFonts w:ascii="Times New Roman" w:hAnsi="Times New Roman" w:cs="Times New Roman"/>
                <w:sz w:val="24"/>
              </w:rPr>
              <w:t>Lower Pond Tour</w:t>
            </w:r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3330" w:type="dxa"/>
          </w:tcPr>
          <w:p w:rsidR="009708BA" w:rsidRP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08BA">
              <w:rPr>
                <w:rFonts w:ascii="Times New Roman" w:hAnsi="Times New Roman" w:cs="Times New Roman"/>
                <w:sz w:val="24"/>
              </w:rPr>
              <w:t>Missisquoi</w:t>
            </w:r>
            <w:proofErr w:type="spellEnd"/>
            <w:r w:rsidRPr="009708BA">
              <w:rPr>
                <w:rFonts w:ascii="Times New Roman" w:hAnsi="Times New Roman" w:cs="Times New Roman"/>
                <w:sz w:val="24"/>
              </w:rPr>
              <w:t xml:space="preserve"> River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9708BA">
              <w:rPr>
                <w:rFonts w:ascii="Times New Roman" w:hAnsi="Times New Roman" w:cs="Times New Roman"/>
                <w:sz w:val="24"/>
              </w:rPr>
              <w:t xml:space="preserve"> VT</w:t>
            </w:r>
          </w:p>
        </w:tc>
      </w:tr>
      <w:tr w:rsidR="009708BA" w:rsidTr="009708BA">
        <w:tc>
          <w:tcPr>
            <w:tcW w:w="828" w:type="dxa"/>
          </w:tcPr>
          <w:p w:rsid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330" w:type="dxa"/>
          </w:tcPr>
          <w:p w:rsidR="009708BA" w:rsidRPr="009708BA" w:rsidRDefault="009708BA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9708BA">
              <w:rPr>
                <w:rFonts w:ascii="Times New Roman" w:hAnsi="Times New Roman" w:cs="Times New Roman"/>
                <w:sz w:val="24"/>
              </w:rPr>
              <w:t>Northern Forest Canoe Trail</w:t>
            </w:r>
          </w:p>
        </w:tc>
      </w:tr>
      <w:tr w:rsidR="009708BA" w:rsidTr="004D0318">
        <w:tc>
          <w:tcPr>
            <w:tcW w:w="828" w:type="dxa"/>
          </w:tcPr>
          <w:p w:rsidR="009708BA" w:rsidRDefault="0090539D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330" w:type="dxa"/>
          </w:tcPr>
          <w:p w:rsidR="009708BA" w:rsidRPr="009708BA" w:rsidRDefault="0090539D" w:rsidP="009708B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539D">
              <w:rPr>
                <w:rFonts w:ascii="Times New Roman" w:hAnsi="Times New Roman" w:cs="Times New Roman"/>
                <w:sz w:val="24"/>
              </w:rPr>
              <w:t>Pontook</w:t>
            </w:r>
            <w:proofErr w:type="spellEnd"/>
            <w:r w:rsidRPr="0090539D">
              <w:rPr>
                <w:rFonts w:ascii="Times New Roman" w:hAnsi="Times New Roman" w:cs="Times New Roman"/>
                <w:sz w:val="24"/>
              </w:rPr>
              <w:t xml:space="preserve"> Reservoir Tour</w:t>
            </w:r>
          </w:p>
        </w:tc>
      </w:tr>
    </w:tbl>
    <w:p w:rsidR="009708BA" w:rsidRDefault="009708BA" w:rsidP="009708B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</w:p>
    <w:p w:rsidR="009708BA" w:rsidRDefault="009708BA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90539D" w:rsidRDefault="0090539D" w:rsidP="009708B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2448" w:tblpY="209"/>
        <w:tblW w:w="0" w:type="auto"/>
        <w:tblLook w:val="04A0" w:firstRow="1" w:lastRow="0" w:firstColumn="1" w:lastColumn="0" w:noHBand="0" w:noVBand="1"/>
      </w:tblPr>
      <w:tblGrid>
        <w:gridCol w:w="828"/>
        <w:gridCol w:w="3330"/>
      </w:tblGrid>
      <w:tr w:rsidR="00B35FA1" w:rsidTr="004D0318">
        <w:tc>
          <w:tcPr>
            <w:tcW w:w="828" w:type="dxa"/>
          </w:tcPr>
          <w:p w:rsid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30" w:type="dxa"/>
          </w:tcPr>
          <w:p w:rsid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35FA1">
              <w:rPr>
                <w:rFonts w:ascii="Times New Roman" w:hAnsi="Times New Roman" w:cs="Times New Roman"/>
                <w:sz w:val="24"/>
              </w:rPr>
              <w:t>Bradbury Mountain Ride</w:t>
            </w:r>
          </w:p>
        </w:tc>
      </w:tr>
      <w:tr w:rsidR="00B35FA1" w:rsidTr="004D0318">
        <w:tc>
          <w:tcPr>
            <w:tcW w:w="828" w:type="dxa"/>
          </w:tcPr>
          <w:p w:rsid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330" w:type="dxa"/>
          </w:tcPr>
          <w:p w:rsidR="00B35FA1" w:rsidRP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35FA1">
              <w:rPr>
                <w:rFonts w:ascii="Times New Roman" w:hAnsi="Times New Roman" w:cs="Times New Roman"/>
                <w:sz w:val="24"/>
              </w:rPr>
              <w:t>Cadillac Mountain Ride</w:t>
            </w:r>
          </w:p>
        </w:tc>
      </w:tr>
      <w:tr w:rsidR="00B35FA1" w:rsidRPr="00B35FA1" w:rsidTr="004D0318">
        <w:tc>
          <w:tcPr>
            <w:tcW w:w="828" w:type="dxa"/>
          </w:tcPr>
          <w:p w:rsid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3330" w:type="dxa"/>
          </w:tcPr>
          <w:p w:rsidR="00B35FA1" w:rsidRP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35FA1">
              <w:rPr>
                <w:rFonts w:ascii="Times New Roman" w:hAnsi="Times New Roman" w:cs="Times New Roman"/>
                <w:sz w:val="24"/>
              </w:rPr>
              <w:t xml:space="preserve">Mount </w:t>
            </w:r>
            <w:proofErr w:type="spellStart"/>
            <w:r w:rsidRPr="00B35FA1">
              <w:rPr>
                <w:rFonts w:ascii="Times New Roman" w:hAnsi="Times New Roman" w:cs="Times New Roman"/>
                <w:sz w:val="24"/>
              </w:rPr>
              <w:t>Battie</w:t>
            </w:r>
            <w:proofErr w:type="spellEnd"/>
            <w:r w:rsidRPr="00B35FA1">
              <w:rPr>
                <w:rFonts w:ascii="Times New Roman" w:hAnsi="Times New Roman" w:cs="Times New Roman"/>
                <w:sz w:val="24"/>
              </w:rPr>
              <w:t xml:space="preserve"> Ride</w:t>
            </w:r>
          </w:p>
        </w:tc>
      </w:tr>
      <w:tr w:rsidR="00B35FA1" w:rsidRPr="00B35FA1" w:rsidTr="004D0318">
        <w:tc>
          <w:tcPr>
            <w:tcW w:w="828" w:type="dxa"/>
          </w:tcPr>
          <w:p w:rsid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3330" w:type="dxa"/>
          </w:tcPr>
          <w:p w:rsidR="00B35FA1" w:rsidRPr="00B35FA1" w:rsidRDefault="00B35FA1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35FA1">
              <w:rPr>
                <w:rFonts w:ascii="Times New Roman" w:hAnsi="Times New Roman" w:cs="Times New Roman"/>
                <w:sz w:val="24"/>
              </w:rPr>
              <w:t>Sawyer River Ride</w:t>
            </w:r>
          </w:p>
        </w:tc>
      </w:tr>
    </w:tbl>
    <w:p w:rsidR="005029FB" w:rsidRDefault="005029FB" w:rsidP="00B35F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</w:p>
    <w:p w:rsidR="005029FB" w:rsidRPr="005029FB" w:rsidRDefault="005029FB" w:rsidP="005029FB"/>
    <w:p w:rsidR="005029FB" w:rsidRPr="005029FB" w:rsidRDefault="005029FB" w:rsidP="005029FB"/>
    <w:p w:rsidR="005029FB" w:rsidRPr="005029FB" w:rsidRDefault="005029FB" w:rsidP="005029FB"/>
    <w:p w:rsidR="005029FB" w:rsidRPr="005029FB" w:rsidRDefault="005029FB" w:rsidP="005029FB"/>
    <w:p w:rsidR="005029FB" w:rsidRDefault="005029FB" w:rsidP="005029FB"/>
    <w:p w:rsidR="0090539D" w:rsidRDefault="005029FB" w:rsidP="005029FB">
      <w:pPr>
        <w:tabs>
          <w:tab w:val="left" w:pos="2567"/>
        </w:tabs>
      </w:pPr>
      <w:r>
        <w:tab/>
      </w:r>
    </w:p>
    <w:p w:rsidR="005029FB" w:rsidRDefault="005029FB" w:rsidP="005029FB">
      <w:pPr>
        <w:tabs>
          <w:tab w:val="left" w:pos="2567"/>
        </w:tabs>
      </w:pPr>
    </w:p>
    <w:tbl>
      <w:tblPr>
        <w:tblStyle w:val="TableGrid"/>
        <w:tblpPr w:leftFromText="180" w:rightFromText="180" w:vertAnchor="text" w:horzAnchor="page" w:tblpX="2448" w:tblpY="209"/>
        <w:tblW w:w="0" w:type="auto"/>
        <w:tblLook w:val="04A0" w:firstRow="1" w:lastRow="0" w:firstColumn="1" w:lastColumn="0" w:noHBand="0" w:noVBand="1"/>
      </w:tblPr>
      <w:tblGrid>
        <w:gridCol w:w="828"/>
        <w:gridCol w:w="3330"/>
      </w:tblGrid>
      <w:tr w:rsidR="005029FB" w:rsidTr="004D0318">
        <w:tc>
          <w:tcPr>
            <w:tcW w:w="828" w:type="dxa"/>
          </w:tcPr>
          <w:p w:rsidR="005029FB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3330" w:type="dxa"/>
          </w:tcPr>
          <w:p w:rsidR="005029FB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 xml:space="preserve">Mt </w:t>
            </w: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Ascutney</w:t>
            </w:r>
            <w:proofErr w:type="spellEnd"/>
            <w:r w:rsidRPr="0086045E">
              <w:rPr>
                <w:rFonts w:ascii="Times New Roman" w:hAnsi="Times New Roman" w:cs="Times New Roman"/>
                <w:sz w:val="24"/>
              </w:rPr>
              <w:t xml:space="preserve"> - North Peak</w:t>
            </w:r>
          </w:p>
        </w:tc>
      </w:tr>
      <w:tr w:rsidR="005029FB" w:rsidRPr="00B35FA1" w:rsidTr="004D0318">
        <w:tc>
          <w:tcPr>
            <w:tcW w:w="828" w:type="dxa"/>
          </w:tcPr>
          <w:p w:rsidR="005029FB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30" w:type="dxa"/>
          </w:tcPr>
          <w:p w:rsidR="005029FB" w:rsidRPr="00B35FA1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 xml:space="preserve">Mt </w:t>
            </w: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Ascutney</w:t>
            </w:r>
            <w:proofErr w:type="spellEnd"/>
            <w:r w:rsidRPr="0086045E">
              <w:rPr>
                <w:rFonts w:ascii="Times New Roman" w:hAnsi="Times New Roman" w:cs="Times New Roman"/>
                <w:sz w:val="24"/>
              </w:rPr>
              <w:t xml:space="preserve"> - West Peak</w:t>
            </w:r>
          </w:p>
        </w:tc>
      </w:tr>
      <w:tr w:rsidR="005029FB" w:rsidRPr="00B35FA1" w:rsidTr="004D0318">
        <w:tc>
          <w:tcPr>
            <w:tcW w:w="828" w:type="dxa"/>
          </w:tcPr>
          <w:p w:rsidR="005029FB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30" w:type="dxa"/>
          </w:tcPr>
          <w:p w:rsidR="005029FB" w:rsidRPr="00B35FA1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 xml:space="preserve">Bloomfield - </w:t>
            </w: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Maidstone</w:t>
            </w:r>
            <w:proofErr w:type="spellEnd"/>
          </w:p>
        </w:tc>
      </w:tr>
      <w:tr w:rsidR="005029FB" w:rsidRPr="00B35FA1" w:rsidTr="004D0318">
        <w:tc>
          <w:tcPr>
            <w:tcW w:w="828" w:type="dxa"/>
          </w:tcPr>
          <w:p w:rsidR="005029FB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30" w:type="dxa"/>
          </w:tcPr>
          <w:p w:rsidR="005029FB" w:rsidRPr="00B35FA1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Chocorua</w:t>
            </w:r>
            <w:proofErr w:type="spellEnd"/>
            <w:r w:rsidRPr="0086045E">
              <w:rPr>
                <w:rFonts w:ascii="Times New Roman" w:hAnsi="Times New Roman" w:cs="Times New Roman"/>
                <w:sz w:val="24"/>
              </w:rPr>
              <w:t xml:space="preserve"> Lake Tour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>Mason's Farm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 xml:space="preserve">Lake </w:t>
            </w: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Mephremagog</w:t>
            </w:r>
            <w:proofErr w:type="spellEnd"/>
            <w:r w:rsidRPr="0086045E">
              <w:rPr>
                <w:rFonts w:ascii="Times New Roman" w:hAnsi="Times New Roman" w:cs="Times New Roman"/>
                <w:sz w:val="24"/>
              </w:rPr>
              <w:t xml:space="preserve"> Tour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>Long Pond Tour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>Lower Pond Tour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Missisquoi</w:t>
            </w:r>
            <w:proofErr w:type="spellEnd"/>
            <w:r w:rsidRPr="0086045E">
              <w:rPr>
                <w:rFonts w:ascii="Times New Roman" w:hAnsi="Times New Roman" w:cs="Times New Roman"/>
                <w:sz w:val="24"/>
              </w:rPr>
              <w:t xml:space="preserve"> River - VT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6045E">
              <w:rPr>
                <w:rFonts w:ascii="Times New Roman" w:hAnsi="Times New Roman" w:cs="Times New Roman"/>
                <w:sz w:val="24"/>
              </w:rPr>
              <w:t>Northern Forest Canoe Trail</w:t>
            </w:r>
          </w:p>
        </w:tc>
      </w:tr>
      <w:tr w:rsidR="0086045E" w:rsidRPr="00B35FA1" w:rsidTr="004D0318">
        <w:tc>
          <w:tcPr>
            <w:tcW w:w="828" w:type="dxa"/>
          </w:tcPr>
          <w:p w:rsid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330" w:type="dxa"/>
          </w:tcPr>
          <w:p w:rsidR="0086045E" w:rsidRPr="0086045E" w:rsidRDefault="0086045E" w:rsidP="004D031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045E">
              <w:rPr>
                <w:rFonts w:ascii="Times New Roman" w:hAnsi="Times New Roman" w:cs="Times New Roman"/>
                <w:sz w:val="24"/>
              </w:rPr>
              <w:t>Pontook</w:t>
            </w:r>
            <w:proofErr w:type="spellEnd"/>
            <w:r w:rsidRPr="0086045E">
              <w:rPr>
                <w:rFonts w:ascii="Times New Roman" w:hAnsi="Times New Roman" w:cs="Times New Roman"/>
                <w:sz w:val="24"/>
              </w:rPr>
              <w:t xml:space="preserve"> Reservoir Tour</w:t>
            </w:r>
          </w:p>
        </w:tc>
      </w:tr>
    </w:tbl>
    <w:p w:rsidR="0086045E" w:rsidRDefault="0086045E" w:rsidP="005029FB">
      <w:pPr>
        <w:pStyle w:val="ListParagraph"/>
        <w:numPr>
          <w:ilvl w:val="0"/>
          <w:numId w:val="3"/>
        </w:numPr>
        <w:tabs>
          <w:tab w:val="left" w:pos="2567"/>
        </w:tabs>
      </w:pPr>
    </w:p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Pr="0086045E" w:rsidRDefault="0086045E" w:rsidP="0086045E"/>
    <w:p w:rsidR="0086045E" w:rsidRDefault="0086045E" w:rsidP="0086045E"/>
    <w:p w:rsidR="005029FB" w:rsidRDefault="0086045E" w:rsidP="0012444C">
      <w:pPr>
        <w:pStyle w:val="ListParagraph"/>
        <w:numPr>
          <w:ilvl w:val="0"/>
          <w:numId w:val="3"/>
        </w:numPr>
        <w:tabs>
          <w:tab w:val="left" w:pos="3406"/>
        </w:tabs>
        <w:spacing w:line="480" w:lineRule="auto"/>
      </w:pPr>
      <w:r>
        <w:t>24 Trips have the type Hiking</w:t>
      </w:r>
    </w:p>
    <w:p w:rsidR="0086045E" w:rsidRDefault="0012444C" w:rsidP="007978D0">
      <w:pPr>
        <w:pStyle w:val="ListParagraph"/>
        <w:numPr>
          <w:ilvl w:val="0"/>
          <w:numId w:val="3"/>
        </w:numPr>
        <w:tabs>
          <w:tab w:val="left" w:pos="3406"/>
        </w:tabs>
        <w:spacing w:line="480" w:lineRule="auto"/>
      </w:pPr>
      <w:r w:rsidRPr="0012444C">
        <w:t>Arethusa Falls</w:t>
      </w:r>
      <w:r>
        <w:t xml:space="preserve">, </w:t>
      </w:r>
      <w:r w:rsidRPr="0012444C">
        <w:t>Blueberry Mountain</w:t>
      </w:r>
      <w:r>
        <w:t xml:space="preserve">, </w:t>
      </w:r>
      <w:r w:rsidRPr="0012444C">
        <w:t>Cadillac Mountain</w:t>
      </w:r>
      <w:r>
        <w:t xml:space="preserve">, </w:t>
      </w:r>
      <w:r w:rsidRPr="0012444C">
        <w:t>Huguenot Head Hike</w:t>
      </w:r>
      <w:r>
        <w:t xml:space="preserve">, </w:t>
      </w:r>
      <w:r w:rsidRPr="0012444C">
        <w:t>Seal Beach Harbor</w:t>
      </w:r>
    </w:p>
    <w:p w:rsidR="0012444C" w:rsidRDefault="007978D0" w:rsidP="007978D0">
      <w:pPr>
        <w:pStyle w:val="ListParagraph"/>
        <w:numPr>
          <w:ilvl w:val="0"/>
          <w:numId w:val="3"/>
        </w:numPr>
        <w:tabs>
          <w:tab w:val="left" w:pos="3406"/>
        </w:tabs>
        <w:spacing w:line="480" w:lineRule="auto"/>
      </w:pPr>
      <w:r w:rsidRPr="007978D0">
        <w:t>Park Loop Ride</w:t>
      </w:r>
      <w:r>
        <w:t xml:space="preserve">, </w:t>
      </w:r>
      <w:r w:rsidRPr="007978D0">
        <w:t>Westfield River Loop</w:t>
      </w:r>
    </w:p>
    <w:p w:rsidR="007978D0" w:rsidRDefault="007978D0" w:rsidP="00C00E73">
      <w:pPr>
        <w:pStyle w:val="ListParagraph"/>
        <w:numPr>
          <w:ilvl w:val="0"/>
          <w:numId w:val="3"/>
        </w:numPr>
        <w:tabs>
          <w:tab w:val="left" w:pos="3406"/>
        </w:tabs>
        <w:spacing w:line="480" w:lineRule="auto"/>
      </w:pPr>
      <w:r>
        <w:t xml:space="preserve">Hal Rowan (ME), </w:t>
      </w:r>
      <w:r w:rsidRPr="007978D0">
        <w:t>Lori</w:t>
      </w:r>
      <w:r>
        <w:t xml:space="preserve"> </w:t>
      </w:r>
      <w:r w:rsidRPr="007978D0">
        <w:t>Stevens</w:t>
      </w:r>
      <w:r>
        <w:t xml:space="preserve"> (VT), </w:t>
      </w:r>
      <w:r w:rsidRPr="007978D0">
        <w:t>Glory</w:t>
      </w:r>
      <w:r>
        <w:t xml:space="preserve"> </w:t>
      </w:r>
      <w:r w:rsidRPr="007978D0">
        <w:t>Unser</w:t>
      </w:r>
      <w:r>
        <w:t xml:space="preserve"> (CT)</w:t>
      </w:r>
    </w:p>
    <w:p w:rsidR="005F5EF2" w:rsidRDefault="00F61672" w:rsidP="00F61672">
      <w:pPr>
        <w:pStyle w:val="ListParagraph"/>
        <w:numPr>
          <w:ilvl w:val="0"/>
          <w:numId w:val="3"/>
        </w:numPr>
        <w:tabs>
          <w:tab w:val="left" w:pos="3406"/>
        </w:tabs>
        <w:spacing w:line="480" w:lineRule="auto"/>
      </w:pPr>
      <w:r>
        <w:t>5 reservations are for trips that occur during July 2016</w:t>
      </w:r>
    </w:p>
    <w:p w:rsidR="007978D0" w:rsidRPr="005F5EF2" w:rsidRDefault="007978D0" w:rsidP="005F5EF2">
      <w:pPr>
        <w:pStyle w:val="ListParagraph"/>
        <w:numPr>
          <w:ilvl w:val="0"/>
          <w:numId w:val="3"/>
        </w:numPr>
      </w:pPr>
    </w:p>
    <w:tbl>
      <w:tblPr>
        <w:tblStyle w:val="TableGrid"/>
        <w:tblpPr w:leftFromText="180" w:rightFromText="180" w:vertAnchor="text" w:horzAnchor="page" w:tblpX="2422" w:tblpY="343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3420"/>
        <w:gridCol w:w="1800"/>
      </w:tblGrid>
      <w:tr w:rsidR="005F5EF2" w:rsidTr="002804F4">
        <w:tc>
          <w:tcPr>
            <w:tcW w:w="2178" w:type="dxa"/>
          </w:tcPr>
          <w:p w:rsidR="00F61672" w:rsidRDefault="00F61672" w:rsidP="00F61672">
            <w:pPr>
              <w:tabs>
                <w:tab w:val="left" w:pos="3406"/>
              </w:tabs>
            </w:pPr>
            <w:r w:rsidRPr="00F61672">
              <w:t>Liam</w:t>
            </w:r>
            <w:r w:rsidR="005F5EF2">
              <w:t xml:space="preserve"> </w:t>
            </w:r>
            <w:proofErr w:type="spellStart"/>
            <w:r w:rsidRPr="00F61672">
              <w:t>Northfold</w:t>
            </w:r>
            <w:proofErr w:type="spellEnd"/>
          </w:p>
        </w:tc>
        <w:tc>
          <w:tcPr>
            <w:tcW w:w="3420" w:type="dxa"/>
          </w:tcPr>
          <w:p w:rsidR="00F61672" w:rsidRDefault="00F61672" w:rsidP="00F61672">
            <w:pPr>
              <w:tabs>
                <w:tab w:val="left" w:pos="3406"/>
              </w:tabs>
            </w:pPr>
            <w:proofErr w:type="spellStart"/>
            <w:r w:rsidRPr="00F61672">
              <w:t>Wachusett</w:t>
            </w:r>
            <w:proofErr w:type="spellEnd"/>
            <w:r w:rsidRPr="00F61672">
              <w:t xml:space="preserve"> Mountain</w:t>
            </w:r>
          </w:p>
        </w:tc>
        <w:tc>
          <w:tcPr>
            <w:tcW w:w="1800" w:type="dxa"/>
          </w:tcPr>
          <w:p w:rsidR="00F61672" w:rsidRDefault="00F61672" w:rsidP="00F61672">
            <w:pPr>
              <w:tabs>
                <w:tab w:val="left" w:pos="3406"/>
              </w:tabs>
            </w:pPr>
            <w:r w:rsidRPr="00F61672">
              <w:t>Hiking</w:t>
            </w:r>
          </w:p>
        </w:tc>
      </w:tr>
      <w:tr w:rsidR="005F5EF2" w:rsidTr="002804F4">
        <w:tc>
          <w:tcPr>
            <w:tcW w:w="2178" w:type="dxa"/>
          </w:tcPr>
          <w:p w:rsidR="00F61672" w:rsidRDefault="00F61672" w:rsidP="00F61672">
            <w:pPr>
              <w:tabs>
                <w:tab w:val="left" w:pos="3406"/>
              </w:tabs>
            </w:pPr>
            <w:r w:rsidRPr="00F61672">
              <w:t>Liam</w:t>
            </w:r>
            <w:r w:rsidR="005F5EF2">
              <w:t xml:space="preserve"> </w:t>
            </w:r>
            <w:proofErr w:type="spellStart"/>
            <w:r w:rsidRPr="00F61672">
              <w:t>Northfold</w:t>
            </w:r>
            <w:proofErr w:type="spellEnd"/>
          </w:p>
        </w:tc>
        <w:tc>
          <w:tcPr>
            <w:tcW w:w="3420" w:type="dxa"/>
          </w:tcPr>
          <w:p w:rsidR="00F61672" w:rsidRDefault="00F61672" w:rsidP="00F61672">
            <w:pPr>
              <w:tabs>
                <w:tab w:val="left" w:pos="3406"/>
              </w:tabs>
            </w:pPr>
            <w:r w:rsidRPr="00F61672">
              <w:t>Long Pond</w:t>
            </w:r>
          </w:p>
        </w:tc>
        <w:tc>
          <w:tcPr>
            <w:tcW w:w="1800" w:type="dxa"/>
          </w:tcPr>
          <w:p w:rsidR="00F61672" w:rsidRDefault="00F61672" w:rsidP="00F61672">
            <w:pPr>
              <w:tabs>
                <w:tab w:val="left" w:pos="3406"/>
              </w:tabs>
            </w:pPr>
            <w:r w:rsidRPr="00F61672">
              <w:t>Hiking</w:t>
            </w:r>
          </w:p>
        </w:tc>
      </w:tr>
      <w:tr w:rsidR="005F5EF2" w:rsidTr="002804F4">
        <w:tc>
          <w:tcPr>
            <w:tcW w:w="2178" w:type="dxa"/>
          </w:tcPr>
          <w:p w:rsidR="00F61672" w:rsidRDefault="00F61672" w:rsidP="00F61672">
            <w:pPr>
              <w:tabs>
                <w:tab w:val="left" w:pos="3406"/>
              </w:tabs>
            </w:pPr>
            <w:r w:rsidRPr="00F61672">
              <w:t>Arnold</w:t>
            </w:r>
            <w:r w:rsidR="005F5EF2">
              <w:t xml:space="preserve"> </w:t>
            </w:r>
            <w:r w:rsidRPr="00F61672">
              <w:t>Ocean</w:t>
            </w:r>
          </w:p>
        </w:tc>
        <w:tc>
          <w:tcPr>
            <w:tcW w:w="3420" w:type="dxa"/>
          </w:tcPr>
          <w:p w:rsidR="00F61672" w:rsidRDefault="005F5EF2" w:rsidP="00F61672">
            <w:pPr>
              <w:tabs>
                <w:tab w:val="left" w:pos="3406"/>
              </w:tabs>
            </w:pPr>
            <w:r w:rsidRPr="005F5EF2">
              <w:t xml:space="preserve">Mt </w:t>
            </w:r>
            <w:proofErr w:type="spellStart"/>
            <w:r w:rsidRPr="005F5EF2">
              <w:t>Ascutney</w:t>
            </w:r>
            <w:proofErr w:type="spellEnd"/>
            <w:r w:rsidRPr="005F5EF2">
              <w:t xml:space="preserve"> - North Peak</w:t>
            </w:r>
          </w:p>
        </w:tc>
        <w:tc>
          <w:tcPr>
            <w:tcW w:w="1800" w:type="dxa"/>
          </w:tcPr>
          <w:p w:rsidR="00F61672" w:rsidRDefault="005F5EF2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  <w:tr w:rsidR="005F5EF2" w:rsidTr="002804F4">
        <w:tc>
          <w:tcPr>
            <w:tcW w:w="2178" w:type="dxa"/>
          </w:tcPr>
          <w:p w:rsidR="00F61672" w:rsidRDefault="005F5EF2" w:rsidP="00F61672">
            <w:pPr>
              <w:tabs>
                <w:tab w:val="left" w:pos="3406"/>
              </w:tabs>
            </w:pPr>
            <w:r w:rsidRPr="00F61672">
              <w:t>Arnold</w:t>
            </w:r>
            <w:r>
              <w:t xml:space="preserve"> </w:t>
            </w:r>
            <w:r w:rsidRPr="00F61672">
              <w:t>Ocean</w:t>
            </w:r>
          </w:p>
        </w:tc>
        <w:tc>
          <w:tcPr>
            <w:tcW w:w="3420" w:type="dxa"/>
          </w:tcPr>
          <w:p w:rsidR="00F61672" w:rsidRDefault="005F5EF2" w:rsidP="00F61672">
            <w:pPr>
              <w:tabs>
                <w:tab w:val="left" w:pos="3406"/>
              </w:tabs>
            </w:pPr>
            <w:r w:rsidRPr="005F5EF2">
              <w:t xml:space="preserve">Mt </w:t>
            </w:r>
            <w:proofErr w:type="spellStart"/>
            <w:r w:rsidRPr="005F5EF2">
              <w:t>Ascutney</w:t>
            </w:r>
            <w:proofErr w:type="spellEnd"/>
            <w:r w:rsidRPr="005F5EF2">
              <w:t xml:space="preserve"> - West Peak</w:t>
            </w:r>
          </w:p>
        </w:tc>
        <w:tc>
          <w:tcPr>
            <w:tcW w:w="1800" w:type="dxa"/>
          </w:tcPr>
          <w:p w:rsidR="00F61672" w:rsidRDefault="005F5EF2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  <w:tr w:rsidR="005F5EF2" w:rsidTr="002804F4">
        <w:tc>
          <w:tcPr>
            <w:tcW w:w="2178" w:type="dxa"/>
          </w:tcPr>
          <w:p w:rsidR="005F5EF2" w:rsidRPr="00F61672" w:rsidRDefault="005F5EF2" w:rsidP="00F61672">
            <w:pPr>
              <w:tabs>
                <w:tab w:val="left" w:pos="3406"/>
              </w:tabs>
            </w:pPr>
            <w:r w:rsidRPr="005F5EF2">
              <w:t>Karen</w:t>
            </w:r>
            <w:r>
              <w:t xml:space="preserve"> </w:t>
            </w:r>
            <w:proofErr w:type="spellStart"/>
            <w:r w:rsidRPr="005F5EF2">
              <w:t>Busa</w:t>
            </w:r>
            <w:proofErr w:type="spellEnd"/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 xml:space="preserve">Mount </w:t>
            </w:r>
            <w:proofErr w:type="spellStart"/>
            <w:r w:rsidRPr="005F5EF2">
              <w:t>Battie</w:t>
            </w:r>
            <w:proofErr w:type="spellEnd"/>
            <w:r w:rsidRPr="005F5EF2">
              <w:t xml:space="preserve"> Ride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Biking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Karen</w:t>
            </w:r>
            <w:r>
              <w:t xml:space="preserve"> </w:t>
            </w:r>
            <w:proofErr w:type="spellStart"/>
            <w:r w:rsidRPr="005F5EF2">
              <w:t>Busa</w:t>
            </w:r>
            <w:proofErr w:type="spellEnd"/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Mount Garfield Hike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Clement</w:t>
            </w:r>
            <w:r>
              <w:t xml:space="preserve"> </w:t>
            </w:r>
            <w:r w:rsidRPr="005F5EF2">
              <w:t>Chau</w:t>
            </w:r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Cadillac Mountain Ride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Biking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Clement</w:t>
            </w:r>
            <w:r>
              <w:t xml:space="preserve"> </w:t>
            </w:r>
            <w:r w:rsidRPr="005F5EF2">
              <w:t>Chau</w:t>
            </w:r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Long Pond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Siam</w:t>
            </w:r>
            <w:r>
              <w:t xml:space="preserve"> </w:t>
            </w:r>
            <w:r w:rsidRPr="005F5EF2">
              <w:t>Bretton-</w:t>
            </w:r>
            <w:proofErr w:type="spellStart"/>
            <w:r w:rsidRPr="005F5EF2">
              <w:t>Borak</w:t>
            </w:r>
            <w:proofErr w:type="spellEnd"/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proofErr w:type="spellStart"/>
            <w:r w:rsidRPr="005F5EF2">
              <w:t>Chocorua</w:t>
            </w:r>
            <w:proofErr w:type="spellEnd"/>
            <w:r w:rsidRPr="005F5EF2">
              <w:t xml:space="preserve"> Lake Tour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Paddling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Siam</w:t>
            </w:r>
            <w:r>
              <w:t xml:space="preserve"> </w:t>
            </w:r>
            <w:r w:rsidRPr="005F5EF2">
              <w:t>Bretton-</w:t>
            </w:r>
            <w:proofErr w:type="spellStart"/>
            <w:r w:rsidRPr="005F5EF2">
              <w:t>Borak</w:t>
            </w:r>
            <w:proofErr w:type="spellEnd"/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Sawyer River Ride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Biking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lastRenderedPageBreak/>
              <w:t>Brianne</w:t>
            </w:r>
            <w:r>
              <w:t xml:space="preserve"> </w:t>
            </w:r>
            <w:r w:rsidRPr="005F5EF2">
              <w:t>Brown</w:t>
            </w:r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Sawyer River Ride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Biking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Brianne</w:t>
            </w:r>
            <w:r>
              <w:t xml:space="preserve"> </w:t>
            </w:r>
            <w:r w:rsidRPr="005F5EF2">
              <w:t>Brown</w:t>
            </w:r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Cadillac Mountain Ride</w:t>
            </w:r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Biking</w:t>
            </w:r>
          </w:p>
        </w:tc>
      </w:tr>
      <w:tr w:rsidR="005F5EF2" w:rsidTr="002804F4">
        <w:tc>
          <w:tcPr>
            <w:tcW w:w="2178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>Sadie</w:t>
            </w:r>
            <w:r>
              <w:t xml:space="preserve"> </w:t>
            </w:r>
            <w:proofErr w:type="spellStart"/>
            <w:r w:rsidRPr="005F5EF2">
              <w:t>Gernowski</w:t>
            </w:r>
            <w:proofErr w:type="spellEnd"/>
          </w:p>
        </w:tc>
        <w:tc>
          <w:tcPr>
            <w:tcW w:w="3420" w:type="dxa"/>
          </w:tcPr>
          <w:p w:rsidR="005F5EF2" w:rsidRPr="005F5EF2" w:rsidRDefault="005F5EF2" w:rsidP="00F61672">
            <w:pPr>
              <w:tabs>
                <w:tab w:val="left" w:pos="3406"/>
              </w:tabs>
            </w:pPr>
            <w:r w:rsidRPr="005F5EF2">
              <w:t xml:space="preserve">Mt. Cardigan - </w:t>
            </w:r>
            <w:proofErr w:type="spellStart"/>
            <w:r w:rsidRPr="005F5EF2">
              <w:t>Firescrew</w:t>
            </w:r>
            <w:proofErr w:type="spellEnd"/>
          </w:p>
        </w:tc>
        <w:tc>
          <w:tcPr>
            <w:tcW w:w="1800" w:type="dxa"/>
          </w:tcPr>
          <w:p w:rsidR="005F5EF2" w:rsidRDefault="005F5EF2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  <w:tr w:rsidR="002804F4" w:rsidTr="002804F4">
        <w:tc>
          <w:tcPr>
            <w:tcW w:w="2178" w:type="dxa"/>
          </w:tcPr>
          <w:p w:rsidR="002804F4" w:rsidRPr="005F5EF2" w:rsidRDefault="002804F4" w:rsidP="00F61672">
            <w:pPr>
              <w:tabs>
                <w:tab w:val="left" w:pos="3406"/>
              </w:tabs>
            </w:pPr>
            <w:r w:rsidRPr="005F5EF2">
              <w:t>Sadie</w:t>
            </w:r>
            <w:r>
              <w:t xml:space="preserve"> </w:t>
            </w:r>
            <w:proofErr w:type="spellStart"/>
            <w:r w:rsidRPr="005F5EF2">
              <w:t>Gernowski</w:t>
            </w:r>
            <w:proofErr w:type="spellEnd"/>
          </w:p>
        </w:tc>
        <w:tc>
          <w:tcPr>
            <w:tcW w:w="3420" w:type="dxa"/>
          </w:tcPr>
          <w:p w:rsidR="002804F4" w:rsidRPr="005F5EF2" w:rsidRDefault="002804F4" w:rsidP="00F61672">
            <w:pPr>
              <w:tabs>
                <w:tab w:val="left" w:pos="3406"/>
              </w:tabs>
            </w:pPr>
            <w:r w:rsidRPr="002804F4">
              <w:t>Bradbury Mountain Ride</w:t>
            </w:r>
          </w:p>
        </w:tc>
        <w:tc>
          <w:tcPr>
            <w:tcW w:w="1800" w:type="dxa"/>
          </w:tcPr>
          <w:p w:rsidR="002804F4" w:rsidRDefault="002804F4" w:rsidP="00F61672">
            <w:pPr>
              <w:tabs>
                <w:tab w:val="left" w:pos="3406"/>
              </w:tabs>
            </w:pPr>
            <w:r>
              <w:t>Biking</w:t>
            </w:r>
          </w:p>
        </w:tc>
      </w:tr>
      <w:tr w:rsidR="002804F4" w:rsidTr="002804F4">
        <w:tc>
          <w:tcPr>
            <w:tcW w:w="2178" w:type="dxa"/>
          </w:tcPr>
          <w:p w:rsidR="002804F4" w:rsidRPr="005F5EF2" w:rsidRDefault="002804F4" w:rsidP="00F61672">
            <w:pPr>
              <w:tabs>
                <w:tab w:val="left" w:pos="3406"/>
              </w:tabs>
            </w:pPr>
            <w:r w:rsidRPr="002804F4">
              <w:t>Ryan</w:t>
            </w:r>
            <w:r>
              <w:t xml:space="preserve"> </w:t>
            </w:r>
            <w:r w:rsidRPr="002804F4">
              <w:t>Goff</w:t>
            </w:r>
          </w:p>
        </w:tc>
        <w:tc>
          <w:tcPr>
            <w:tcW w:w="3420" w:type="dxa"/>
          </w:tcPr>
          <w:p w:rsidR="002804F4" w:rsidRPr="002804F4" w:rsidRDefault="002804F4" w:rsidP="00F61672">
            <w:pPr>
              <w:tabs>
                <w:tab w:val="left" w:pos="3406"/>
              </w:tabs>
            </w:pPr>
            <w:r w:rsidRPr="002804F4">
              <w:t>Mount Cardigan Hike</w:t>
            </w:r>
          </w:p>
        </w:tc>
        <w:tc>
          <w:tcPr>
            <w:tcW w:w="1800" w:type="dxa"/>
          </w:tcPr>
          <w:p w:rsidR="002804F4" w:rsidRDefault="002804F4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  <w:tr w:rsidR="002804F4" w:rsidTr="002804F4">
        <w:tc>
          <w:tcPr>
            <w:tcW w:w="2178" w:type="dxa"/>
          </w:tcPr>
          <w:p w:rsidR="002804F4" w:rsidRPr="002804F4" w:rsidRDefault="002804F4" w:rsidP="00F61672">
            <w:pPr>
              <w:tabs>
                <w:tab w:val="left" w:pos="3406"/>
              </w:tabs>
            </w:pPr>
            <w:r w:rsidRPr="002804F4">
              <w:t>Ryan</w:t>
            </w:r>
            <w:r>
              <w:t xml:space="preserve"> </w:t>
            </w:r>
            <w:r w:rsidRPr="002804F4">
              <w:t>Goff</w:t>
            </w:r>
          </w:p>
        </w:tc>
        <w:tc>
          <w:tcPr>
            <w:tcW w:w="3420" w:type="dxa"/>
          </w:tcPr>
          <w:p w:rsidR="002804F4" w:rsidRPr="002804F4" w:rsidRDefault="002804F4" w:rsidP="00F61672">
            <w:pPr>
              <w:tabs>
                <w:tab w:val="left" w:pos="3406"/>
              </w:tabs>
            </w:pPr>
            <w:r w:rsidRPr="002804F4">
              <w:t xml:space="preserve">Crawford Path </w:t>
            </w:r>
            <w:proofErr w:type="spellStart"/>
            <w:r w:rsidRPr="002804F4">
              <w:t>Presidentials</w:t>
            </w:r>
            <w:proofErr w:type="spellEnd"/>
            <w:r w:rsidRPr="002804F4">
              <w:t xml:space="preserve"> Hike</w:t>
            </w:r>
          </w:p>
        </w:tc>
        <w:tc>
          <w:tcPr>
            <w:tcW w:w="1800" w:type="dxa"/>
          </w:tcPr>
          <w:p w:rsidR="002804F4" w:rsidRDefault="002804F4" w:rsidP="00F61672">
            <w:pPr>
              <w:tabs>
                <w:tab w:val="left" w:pos="3406"/>
              </w:tabs>
            </w:pPr>
            <w:r>
              <w:t>Hiking</w:t>
            </w:r>
          </w:p>
        </w:tc>
      </w:tr>
    </w:tbl>
    <w:p w:rsidR="00F61672" w:rsidRDefault="00F61672" w:rsidP="005F5EF2">
      <w:pPr>
        <w:tabs>
          <w:tab w:val="left" w:pos="3406"/>
        </w:tabs>
        <w:spacing w:line="480" w:lineRule="auto"/>
        <w:ind w:left="360"/>
      </w:pPr>
    </w:p>
    <w:p w:rsidR="007B1C99" w:rsidRDefault="007B1C99" w:rsidP="00F61672">
      <w:pPr>
        <w:tabs>
          <w:tab w:val="left" w:pos="3406"/>
        </w:tabs>
        <w:ind w:left="360"/>
      </w:pPr>
    </w:p>
    <w:p w:rsidR="007B1C99" w:rsidRPr="007B1C99" w:rsidRDefault="007B1C99" w:rsidP="007B1C99"/>
    <w:p w:rsidR="007B1C99" w:rsidRDefault="007B1C99" w:rsidP="007B1C99"/>
    <w:p w:rsidR="00F61672" w:rsidRDefault="007B1C99" w:rsidP="006E0100">
      <w:pPr>
        <w:pStyle w:val="ListParagraph"/>
        <w:numPr>
          <w:ilvl w:val="0"/>
          <w:numId w:val="3"/>
        </w:numPr>
        <w:tabs>
          <w:tab w:val="left" w:pos="2943"/>
        </w:tabs>
        <w:spacing w:line="480" w:lineRule="auto"/>
      </w:pPr>
      <w:proofErr w:type="spellStart"/>
      <w:r w:rsidRPr="007B1C99">
        <w:t>Northfold</w:t>
      </w:r>
      <w:proofErr w:type="spellEnd"/>
      <w:r>
        <w:t xml:space="preserve">, </w:t>
      </w:r>
      <w:r w:rsidRPr="007B1C99">
        <w:t>Chau</w:t>
      </w:r>
    </w:p>
    <w:p w:rsidR="006E0100" w:rsidRDefault="006E0100" w:rsidP="006E0100">
      <w:pPr>
        <w:pStyle w:val="ListParagraph"/>
        <w:numPr>
          <w:ilvl w:val="0"/>
          <w:numId w:val="3"/>
        </w:numPr>
        <w:tabs>
          <w:tab w:val="left" w:pos="2943"/>
        </w:tabs>
        <w:spacing w:line="480" w:lineRule="auto"/>
      </w:pPr>
      <w:r>
        <w:t>8 reservations have a trip price that is greater than $15.00 and less than $40.00</w:t>
      </w:r>
    </w:p>
    <w:p w:rsidR="006E0100" w:rsidRPr="007B1C99" w:rsidRDefault="00815D7A" w:rsidP="007B1C99">
      <w:pPr>
        <w:pStyle w:val="ListParagraph"/>
        <w:numPr>
          <w:ilvl w:val="0"/>
          <w:numId w:val="3"/>
        </w:numPr>
        <w:tabs>
          <w:tab w:val="left" w:pos="2943"/>
        </w:tabs>
      </w:pPr>
      <w:r>
        <w:t>I would place it under the TRIP table because the price w</w:t>
      </w:r>
      <w:bookmarkStart w:id="0" w:name="_GoBack"/>
      <w:bookmarkEnd w:id="0"/>
      <w:r>
        <w:t>ould depend on the type of trip</w:t>
      </w:r>
    </w:p>
    <w:sectPr w:rsidR="006E0100" w:rsidRPr="007B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C76EE"/>
    <w:multiLevelType w:val="hybridMultilevel"/>
    <w:tmpl w:val="1EFC04C6"/>
    <w:lvl w:ilvl="0" w:tplc="7DA235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B4BE3"/>
    <w:multiLevelType w:val="hybridMultilevel"/>
    <w:tmpl w:val="DF148E92"/>
    <w:lvl w:ilvl="0" w:tplc="80C696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22B01"/>
    <w:multiLevelType w:val="hybridMultilevel"/>
    <w:tmpl w:val="6B52B32A"/>
    <w:lvl w:ilvl="0" w:tplc="D94CF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96"/>
    <w:rsid w:val="0012444C"/>
    <w:rsid w:val="002804F4"/>
    <w:rsid w:val="002F7696"/>
    <w:rsid w:val="005029FB"/>
    <w:rsid w:val="005A629C"/>
    <w:rsid w:val="005F5EF2"/>
    <w:rsid w:val="006E0100"/>
    <w:rsid w:val="007978D0"/>
    <w:rsid w:val="007B1C99"/>
    <w:rsid w:val="00815D7A"/>
    <w:rsid w:val="0086045E"/>
    <w:rsid w:val="0090539D"/>
    <w:rsid w:val="009708BA"/>
    <w:rsid w:val="00A0124A"/>
    <w:rsid w:val="00B35FA1"/>
    <w:rsid w:val="00C00E73"/>
    <w:rsid w:val="00F6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96"/>
    <w:pPr>
      <w:ind w:left="720"/>
      <w:contextualSpacing/>
    </w:pPr>
  </w:style>
  <w:style w:type="table" w:styleId="TableGrid">
    <w:name w:val="Table Grid"/>
    <w:basedOn w:val="TableNormal"/>
    <w:uiPriority w:val="59"/>
    <w:rsid w:val="002F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96"/>
    <w:pPr>
      <w:ind w:left="720"/>
      <w:contextualSpacing/>
    </w:pPr>
  </w:style>
  <w:style w:type="table" w:styleId="TableGrid">
    <w:name w:val="Table Grid"/>
    <w:basedOn w:val="TableNormal"/>
    <w:uiPriority w:val="59"/>
    <w:rsid w:val="002F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71E42506</Template>
  <TotalTime>102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PCTI</dc:creator>
  <cp:lastModifiedBy>PCTI</cp:lastModifiedBy>
  <cp:revision>54</cp:revision>
  <dcterms:created xsi:type="dcterms:W3CDTF">2019-01-09T15:21:00Z</dcterms:created>
  <dcterms:modified xsi:type="dcterms:W3CDTF">2019-01-11T15:15:00Z</dcterms:modified>
</cp:coreProperties>
</file>