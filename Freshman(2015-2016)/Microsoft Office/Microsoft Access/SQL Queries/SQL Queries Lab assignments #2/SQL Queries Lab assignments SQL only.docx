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92" w:rsidRDefault="00330B65" w:rsidP="00330B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0B65">
        <w:rPr>
          <w:rFonts w:ascii="Times New Roman" w:hAnsi="Times New Roman" w:cs="Times New Roman"/>
          <w:b/>
          <w:sz w:val="24"/>
          <w:szCs w:val="24"/>
        </w:rPr>
        <w:t>S</w:t>
      </w:r>
      <w:r w:rsidR="00E4295D">
        <w:rPr>
          <w:rFonts w:ascii="Times New Roman" w:hAnsi="Times New Roman" w:cs="Times New Roman"/>
          <w:b/>
          <w:sz w:val="24"/>
          <w:szCs w:val="24"/>
        </w:rPr>
        <w:t>QL Queries Lab assignments 12/22</w:t>
      </w:r>
      <w:r w:rsidRPr="00330B65">
        <w:rPr>
          <w:rFonts w:ascii="Times New Roman" w:hAnsi="Times New Roman" w:cs="Times New Roman"/>
          <w:b/>
          <w:sz w:val="24"/>
          <w:szCs w:val="24"/>
        </w:rPr>
        <w:t>/15</w:t>
      </w:r>
    </w:p>
    <w:p w:rsidR="00330B65" w:rsidRPr="00330B65" w:rsidRDefault="00330B65" w:rsidP="00330B65">
      <w:pPr>
        <w:rPr>
          <w:rFonts w:ascii="Times New Roman" w:hAnsi="Times New Roman" w:cs="Times New Roman"/>
          <w:sz w:val="24"/>
          <w:szCs w:val="24"/>
        </w:rPr>
      </w:pPr>
    </w:p>
    <w:p w:rsidR="00330B65" w:rsidRPr="00330B65" w:rsidRDefault="00330B65" w:rsidP="00330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SELECT *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FROM STAFF1;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0B65" w:rsidRPr="00330B65" w:rsidRDefault="00330B65" w:rsidP="00330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SELECT *</w:t>
      </w:r>
    </w:p>
    <w:p w:rsidR="00330B65" w:rsidRP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FROM STAFF1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ORDER BY</w:t>
      </w:r>
      <w:r w:rsidR="009D50CD">
        <w:rPr>
          <w:rFonts w:ascii="Times New Roman" w:hAnsi="Times New Roman" w:cs="Times New Roman"/>
          <w:sz w:val="24"/>
          <w:szCs w:val="24"/>
        </w:rPr>
        <w:t xml:space="preserve"> CLASS</w:t>
      </w:r>
      <w:r w:rsidRPr="00330B65">
        <w:rPr>
          <w:rFonts w:ascii="Times New Roman" w:hAnsi="Times New Roman" w:cs="Times New Roman"/>
          <w:sz w:val="24"/>
          <w:szCs w:val="24"/>
        </w:rPr>
        <w:t>;</w:t>
      </w:r>
    </w:p>
    <w:p w:rsid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0B65" w:rsidRPr="00330B65" w:rsidRDefault="00330B65" w:rsidP="00330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SELECT *</w:t>
      </w:r>
    </w:p>
    <w:p w:rsidR="00330B65" w:rsidRPr="00330B65" w:rsidRDefault="00330B65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0B65">
        <w:rPr>
          <w:rFonts w:ascii="Times New Roman" w:hAnsi="Times New Roman" w:cs="Times New Roman"/>
          <w:sz w:val="24"/>
          <w:szCs w:val="24"/>
        </w:rPr>
        <w:t>FROM STAFF1</w:t>
      </w:r>
    </w:p>
    <w:p w:rsidR="00330B65" w:rsidRDefault="009D50CD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GRADE=”A”</w:t>
      </w:r>
    </w:p>
    <w:p w:rsidR="009D50CD" w:rsidRDefault="009D50CD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GRADE=”C”</w:t>
      </w:r>
    </w:p>
    <w:p w:rsidR="009D50CD" w:rsidRDefault="009D50CD" w:rsidP="00330B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6FFB" w:rsidRPr="001C6FFB" w:rsidRDefault="001C6FFB" w:rsidP="001C6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SELECT AGE, FNAME, LNAME, GRADE</w:t>
      </w:r>
    </w:p>
    <w:p w:rsidR="001C6FFB" w:rsidRP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FROM [Lab #3]</w:t>
      </w:r>
    </w:p>
    <w:p w:rsid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ORDER BY LNAME;</w:t>
      </w:r>
    </w:p>
    <w:p w:rsid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C6FFB" w:rsidRPr="001C6FFB" w:rsidRDefault="001C6FFB" w:rsidP="001C6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SELECT LNAME, AGE, CLASS, SID</w:t>
      </w:r>
    </w:p>
    <w:p w:rsidR="001C6FFB" w:rsidRP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FROM [Lab #3]</w:t>
      </w:r>
    </w:p>
    <w:p w:rsidR="001C6FFB" w:rsidRDefault="001C6FFB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ORDER BY SID;</w:t>
      </w:r>
    </w:p>
    <w:p w:rsidR="008A30E4" w:rsidRDefault="008A30E4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30E4" w:rsidRPr="008A30E4" w:rsidRDefault="008A30E4" w:rsidP="008A30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30E4">
        <w:rPr>
          <w:rFonts w:ascii="Times New Roman" w:hAnsi="Times New Roman" w:cs="Times New Roman"/>
          <w:sz w:val="24"/>
          <w:szCs w:val="24"/>
        </w:rPr>
        <w:t>SELECT FNAME, LNAME, AGE, CLASS</w:t>
      </w:r>
    </w:p>
    <w:p w:rsidR="008A30E4" w:rsidRPr="008A30E4" w:rsidRDefault="008A30E4" w:rsidP="008A30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30E4">
        <w:rPr>
          <w:rFonts w:ascii="Times New Roman" w:hAnsi="Times New Roman" w:cs="Times New Roman"/>
          <w:sz w:val="24"/>
          <w:szCs w:val="24"/>
        </w:rPr>
        <w:t>FROM [Lab #3]</w:t>
      </w:r>
    </w:p>
    <w:p w:rsidR="008A30E4" w:rsidRDefault="008A30E4" w:rsidP="008A30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30E4">
        <w:rPr>
          <w:rFonts w:ascii="Times New Roman" w:hAnsi="Times New Roman" w:cs="Times New Roman"/>
          <w:sz w:val="24"/>
          <w:szCs w:val="24"/>
        </w:rPr>
        <w:t>WHERE CLASS="MATH";</w:t>
      </w:r>
    </w:p>
    <w:p w:rsidR="00324990" w:rsidRDefault="00324990" w:rsidP="008A30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4990" w:rsidRPr="00324990" w:rsidRDefault="00324990" w:rsidP="0032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990">
        <w:rPr>
          <w:rFonts w:ascii="Times New Roman" w:hAnsi="Times New Roman" w:cs="Times New Roman"/>
          <w:sz w:val="24"/>
          <w:szCs w:val="24"/>
        </w:rPr>
        <w:t>SELECT *</w:t>
      </w:r>
    </w:p>
    <w:p w:rsidR="00324990" w:rsidRPr="00324990" w:rsidRDefault="00324990" w:rsidP="0032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24990">
        <w:rPr>
          <w:rFonts w:ascii="Times New Roman" w:hAnsi="Times New Roman" w:cs="Times New Roman"/>
          <w:sz w:val="24"/>
          <w:szCs w:val="24"/>
        </w:rPr>
        <w:t>FROM [Lab #3]</w:t>
      </w:r>
    </w:p>
    <w:p w:rsidR="00324990" w:rsidRPr="00324990" w:rsidRDefault="00324990" w:rsidP="0032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24990">
        <w:rPr>
          <w:rFonts w:ascii="Times New Roman" w:hAnsi="Times New Roman" w:cs="Times New Roman"/>
          <w:sz w:val="24"/>
          <w:szCs w:val="24"/>
        </w:rPr>
        <w:t>WHERE GRADE="A"</w:t>
      </w:r>
    </w:p>
    <w:p w:rsidR="00324990" w:rsidRPr="001C6FFB" w:rsidRDefault="00324990" w:rsidP="00324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24990">
        <w:rPr>
          <w:rFonts w:ascii="Times New Roman" w:hAnsi="Times New Roman" w:cs="Times New Roman"/>
          <w:sz w:val="24"/>
          <w:szCs w:val="24"/>
        </w:rPr>
        <w:t>ORDER BY LNAME;</w:t>
      </w:r>
    </w:p>
    <w:p w:rsidR="00330B65" w:rsidRPr="00330B65" w:rsidRDefault="00330B65" w:rsidP="001C6F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330B65" w:rsidRPr="00330B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514" w:rsidRDefault="007D6514" w:rsidP="007D6514">
      <w:pPr>
        <w:spacing w:after="0" w:line="240" w:lineRule="auto"/>
      </w:pPr>
      <w:r>
        <w:separator/>
      </w:r>
    </w:p>
  </w:endnote>
  <w:endnote w:type="continuationSeparator" w:id="0">
    <w:p w:rsidR="007D6514" w:rsidRDefault="007D6514" w:rsidP="007D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514" w:rsidRDefault="007D6514" w:rsidP="007D6514">
      <w:pPr>
        <w:spacing w:after="0" w:line="240" w:lineRule="auto"/>
      </w:pPr>
      <w:r>
        <w:separator/>
      </w:r>
    </w:p>
  </w:footnote>
  <w:footnote w:type="continuationSeparator" w:id="0">
    <w:p w:rsidR="007D6514" w:rsidRDefault="007D6514" w:rsidP="007D6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514" w:rsidRDefault="007D6514">
    <w:pPr>
      <w:pStyle w:val="Header"/>
    </w:pPr>
    <w:r>
      <w:t xml:space="preserve">Jake </w:t>
    </w:r>
    <w:proofErr w:type="spellStart"/>
    <w:r>
      <w:t>Lorah</w:t>
    </w:r>
    <w:proofErr w:type="spellEnd"/>
  </w:p>
  <w:p w:rsidR="007D6514" w:rsidRDefault="007D65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53EE"/>
    <w:multiLevelType w:val="hybridMultilevel"/>
    <w:tmpl w:val="67CC705E"/>
    <w:lvl w:ilvl="0" w:tplc="1BE0C5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F60A51"/>
    <w:multiLevelType w:val="hybridMultilevel"/>
    <w:tmpl w:val="B3B8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65"/>
    <w:rsid w:val="000E2CD4"/>
    <w:rsid w:val="000E32B0"/>
    <w:rsid w:val="00190A85"/>
    <w:rsid w:val="001C6FFB"/>
    <w:rsid w:val="00324990"/>
    <w:rsid w:val="00330B65"/>
    <w:rsid w:val="007D6514"/>
    <w:rsid w:val="008A30E4"/>
    <w:rsid w:val="009D50CD"/>
    <w:rsid w:val="00E04AD0"/>
    <w:rsid w:val="00E4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14"/>
  </w:style>
  <w:style w:type="paragraph" w:styleId="Footer">
    <w:name w:val="footer"/>
    <w:basedOn w:val="Normal"/>
    <w:link w:val="FooterChar"/>
    <w:uiPriority w:val="99"/>
    <w:unhideWhenUsed/>
    <w:rsid w:val="007D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14"/>
  </w:style>
  <w:style w:type="paragraph" w:styleId="BalloonText">
    <w:name w:val="Balloon Text"/>
    <w:basedOn w:val="Normal"/>
    <w:link w:val="BalloonTextChar"/>
    <w:uiPriority w:val="99"/>
    <w:semiHidden/>
    <w:unhideWhenUsed/>
    <w:rsid w:val="007D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14"/>
  </w:style>
  <w:style w:type="paragraph" w:styleId="Footer">
    <w:name w:val="footer"/>
    <w:basedOn w:val="Normal"/>
    <w:link w:val="FooterChar"/>
    <w:uiPriority w:val="99"/>
    <w:unhideWhenUsed/>
    <w:rsid w:val="007D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14"/>
  </w:style>
  <w:style w:type="paragraph" w:styleId="BalloonText">
    <w:name w:val="Balloon Text"/>
    <w:basedOn w:val="Normal"/>
    <w:link w:val="BalloonTextChar"/>
    <w:uiPriority w:val="99"/>
    <w:semiHidden/>
    <w:unhideWhenUsed/>
    <w:rsid w:val="007D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C7C76-8F6E-42A6-B92E-9F2A0943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5B05E1E5</Template>
  <TotalTime>37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8</cp:revision>
  <dcterms:created xsi:type="dcterms:W3CDTF">2015-12-22T13:55:00Z</dcterms:created>
  <dcterms:modified xsi:type="dcterms:W3CDTF">2015-12-22T14:40:00Z</dcterms:modified>
</cp:coreProperties>
</file>