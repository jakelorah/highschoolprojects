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6A" w:rsidRDefault="00823A89" w:rsidP="00C5156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SQL Queries Lab assignments 1/7/16</w:t>
      </w:r>
    </w:p>
    <w:p w:rsidR="00C5156A" w:rsidRDefault="00C5156A" w:rsidP="00C5156A">
      <w:pPr>
        <w:rPr>
          <w:rFonts w:ascii="Times New Roman" w:hAnsi="Times New Roman"/>
          <w:sz w:val="24"/>
          <w:szCs w:val="24"/>
        </w:rPr>
      </w:pPr>
    </w:p>
    <w:p w:rsidR="00C5156A" w:rsidRDefault="00586B5D" w:rsidP="00C515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C5156A">
        <w:rPr>
          <w:rFonts w:ascii="Times New Roman" w:hAnsi="Times New Roman"/>
          <w:sz w:val="24"/>
          <w:szCs w:val="24"/>
        </w:rPr>
        <w:t>*</w:t>
      </w:r>
    </w:p>
    <w:p w:rsidR="00C5156A" w:rsidRDefault="00C5156A" w:rsidP="00C5156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</w:t>
      </w:r>
      <w:r w:rsidR="00586B5D">
        <w:rPr>
          <w:rFonts w:ascii="Times New Roman" w:hAnsi="Times New Roman"/>
          <w:sz w:val="24"/>
          <w:szCs w:val="24"/>
        </w:rPr>
        <w:t>TUDENTS</w:t>
      </w:r>
      <w:r>
        <w:rPr>
          <w:rFonts w:ascii="Times New Roman" w:hAnsi="Times New Roman"/>
          <w:sz w:val="24"/>
          <w:szCs w:val="24"/>
        </w:rPr>
        <w:t>;</w:t>
      </w:r>
    </w:p>
    <w:p w:rsidR="00C5156A" w:rsidRDefault="00C5156A" w:rsidP="00C5156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5156A" w:rsidRDefault="00E14178" w:rsidP="00C515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C5156A">
        <w:rPr>
          <w:rFonts w:ascii="Times New Roman" w:hAnsi="Times New Roman"/>
          <w:sz w:val="24"/>
          <w:szCs w:val="24"/>
        </w:rPr>
        <w:t>*</w:t>
      </w:r>
    </w:p>
    <w:p w:rsidR="00C5156A" w:rsidRDefault="00C5156A" w:rsidP="00E14178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FROM </w:t>
      </w:r>
      <w:r w:rsidR="00E14178">
        <w:rPr>
          <w:rFonts w:ascii="Times New Roman" w:hAnsi="Times New Roman"/>
          <w:sz w:val="24"/>
          <w:szCs w:val="24"/>
        </w:rPr>
        <w:t>DEPARTMENT;</w:t>
      </w:r>
    </w:p>
    <w:p w:rsidR="00C5156A" w:rsidRDefault="00C5156A" w:rsidP="00C5156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C5156A" w:rsidRDefault="00C5156A" w:rsidP="00C515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 *</w:t>
      </w:r>
    </w:p>
    <w:p w:rsidR="00C5156A" w:rsidRDefault="00C01AB2" w:rsidP="00C01AB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STUDENTS</w:t>
      </w:r>
    </w:p>
    <w:p w:rsidR="00C01AB2" w:rsidRDefault="00C01AB2" w:rsidP="00C01AB2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BY LNAME;</w:t>
      </w:r>
    </w:p>
    <w:p w:rsidR="00C5156A" w:rsidRDefault="00C5156A" w:rsidP="00C5156A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305AFB" w:rsidRPr="00305AFB" w:rsidRDefault="00305AFB" w:rsidP="00305AF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05AFB">
        <w:rPr>
          <w:rFonts w:ascii="Times New Roman" w:hAnsi="Times New Roman"/>
          <w:sz w:val="24"/>
          <w:szCs w:val="24"/>
        </w:rPr>
        <w:t xml:space="preserve">SELECT * </w:t>
      </w:r>
    </w:p>
    <w:p w:rsidR="00305AFB" w:rsidRPr="00305AFB" w:rsidRDefault="00305AFB" w:rsidP="00305AFB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305AFB">
        <w:rPr>
          <w:rFonts w:ascii="Times New Roman" w:hAnsi="Times New Roman"/>
          <w:sz w:val="24"/>
          <w:szCs w:val="24"/>
        </w:rPr>
        <w:t>FROM STUDENTS</w:t>
      </w:r>
    </w:p>
    <w:p w:rsidR="00C5156A" w:rsidRDefault="00305AFB" w:rsidP="00305AFB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 w:rsidRPr="00305AFB">
        <w:rPr>
          <w:rFonts w:ascii="Times New Roman" w:hAnsi="Times New Roman"/>
          <w:sz w:val="24"/>
          <w:szCs w:val="24"/>
        </w:rPr>
        <w:t>ORDER BY CREDITS DESC</w:t>
      </w:r>
    </w:p>
    <w:p w:rsidR="00305AFB" w:rsidRDefault="00305AFB" w:rsidP="00305AF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927054" w:rsidRDefault="00C5156A" w:rsidP="00C5156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27054">
        <w:rPr>
          <w:rFonts w:ascii="Times New Roman" w:hAnsi="Times New Roman"/>
          <w:sz w:val="24"/>
          <w:szCs w:val="24"/>
        </w:rPr>
        <w:t>SELECT</w:t>
      </w:r>
      <w:r w:rsidR="00927054">
        <w:rPr>
          <w:rFonts w:ascii="Times New Roman" w:hAnsi="Times New Roman"/>
          <w:sz w:val="24"/>
          <w:szCs w:val="24"/>
        </w:rPr>
        <w:t xml:space="preserve"> *</w:t>
      </w:r>
    </w:p>
    <w:p w:rsidR="00927054" w:rsidRDefault="00927054" w:rsidP="00927054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DEPARTMENT</w:t>
      </w:r>
    </w:p>
    <w:p w:rsidR="00C5156A" w:rsidRDefault="00C5156A" w:rsidP="00C5156A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ORDER BY </w:t>
      </w:r>
      <w:r w:rsidR="00927054">
        <w:rPr>
          <w:rFonts w:ascii="Times New Roman" w:hAnsi="Times New Roman"/>
          <w:sz w:val="24"/>
          <w:szCs w:val="24"/>
        </w:rPr>
        <w:t>MAJORNAME;</w:t>
      </w:r>
    </w:p>
    <w:p w:rsidR="00C5156A" w:rsidRDefault="00C5156A" w:rsidP="006119DB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>SELECT *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 </w:t>
      </w:r>
      <w:r w:rsidR="006119DB">
        <w:rPr>
          <w:color w:val="000000"/>
          <w:szCs w:val="22"/>
        </w:rPr>
        <w:t xml:space="preserve"> </w:t>
      </w:r>
      <w:r w:rsidRPr="006119DB">
        <w:rPr>
          <w:color w:val="000000"/>
          <w:szCs w:val="22"/>
        </w:rPr>
        <w:t>FROM STUDENTS</w:t>
      </w:r>
    </w:p>
    <w:p w:rsidR="00927054" w:rsidRPr="006119DB" w:rsidRDefault="00927054" w:rsidP="006119DB">
      <w:pPr>
        <w:spacing w:after="0"/>
        <w:rPr>
          <w:rFonts w:ascii="Times New Roman" w:hAnsi="Times New Roman"/>
          <w:color w:val="000000"/>
          <w:sz w:val="24"/>
        </w:rPr>
      </w:pPr>
      <w:r w:rsidRPr="006119DB">
        <w:rPr>
          <w:rFonts w:ascii="Times New Roman" w:hAnsi="Times New Roman"/>
          <w:color w:val="000000"/>
          <w:sz w:val="24"/>
        </w:rPr>
        <w:t xml:space="preserve">                </w:t>
      </w:r>
      <w:r w:rsidR="006119DB">
        <w:rPr>
          <w:rFonts w:ascii="Times New Roman" w:hAnsi="Times New Roman"/>
          <w:color w:val="000000"/>
          <w:sz w:val="24"/>
        </w:rPr>
        <w:t xml:space="preserve">  </w:t>
      </w:r>
      <w:r w:rsidRPr="006119DB">
        <w:rPr>
          <w:rFonts w:ascii="Times New Roman" w:hAnsi="Times New Roman"/>
          <w:color w:val="000000"/>
          <w:sz w:val="24"/>
        </w:rPr>
        <w:t xml:space="preserve"> </w:t>
      </w:r>
      <w:r w:rsidRPr="006119DB">
        <w:rPr>
          <w:rFonts w:ascii="Times New Roman" w:hAnsi="Times New Roman"/>
          <w:color w:val="000000"/>
          <w:sz w:val="24"/>
        </w:rPr>
        <w:t>WHERE MAJOR="M";</w:t>
      </w:r>
    </w:p>
    <w:p w:rsidR="006119DB" w:rsidRPr="006119DB" w:rsidRDefault="006119DB" w:rsidP="006119DB">
      <w:pPr>
        <w:spacing w:after="0"/>
        <w:rPr>
          <w:rFonts w:ascii="Times New Roman" w:hAnsi="Times New Roman"/>
          <w:sz w:val="28"/>
          <w:szCs w:val="24"/>
        </w:rPr>
      </w:pPr>
    </w:p>
    <w:p w:rsidR="00927054" w:rsidRPr="006119DB" w:rsidRDefault="00927054" w:rsidP="00611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6119DB">
        <w:rPr>
          <w:rFonts w:ascii="Times New Roman" w:eastAsia="Times New Roman" w:hAnsi="Times New Roman"/>
          <w:color w:val="000000"/>
          <w:sz w:val="24"/>
        </w:rPr>
        <w:t>SELECT *</w:t>
      </w:r>
    </w:p>
    <w:p w:rsidR="00927054" w:rsidRPr="00927054" w:rsidRDefault="006119DB" w:rsidP="006119DB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           </w:t>
      </w:r>
      <w:r w:rsidR="00927054" w:rsidRPr="00927054">
        <w:rPr>
          <w:rFonts w:ascii="Times New Roman" w:eastAsia="Times New Roman" w:hAnsi="Times New Roman"/>
          <w:color w:val="000000"/>
          <w:sz w:val="24"/>
        </w:rPr>
        <w:t>FROM STUDENTS</w:t>
      </w:r>
    </w:p>
    <w:p w:rsidR="00791F92" w:rsidRPr="006119DB" w:rsidRDefault="00927054" w:rsidP="006119DB">
      <w:pPr>
        <w:spacing w:after="0"/>
        <w:rPr>
          <w:rFonts w:ascii="Times New Roman" w:eastAsia="Times New Roman" w:hAnsi="Times New Roman"/>
          <w:color w:val="000000"/>
          <w:sz w:val="24"/>
        </w:rPr>
      </w:pPr>
      <w:r w:rsidRPr="006119DB">
        <w:rPr>
          <w:rFonts w:ascii="Times New Roman" w:eastAsia="Times New Roman" w:hAnsi="Times New Roman"/>
          <w:color w:val="000000"/>
          <w:sz w:val="24"/>
        </w:rPr>
        <w:t xml:space="preserve">                </w:t>
      </w:r>
      <w:r w:rsidR="006119DB">
        <w:rPr>
          <w:rFonts w:ascii="Times New Roman" w:eastAsia="Times New Roman" w:hAnsi="Times New Roman"/>
          <w:color w:val="000000"/>
          <w:sz w:val="24"/>
        </w:rPr>
        <w:t xml:space="preserve"> </w:t>
      </w:r>
      <w:r w:rsidRPr="006119DB">
        <w:rPr>
          <w:rFonts w:ascii="Times New Roman" w:eastAsia="Times New Roman" w:hAnsi="Times New Roman"/>
          <w:color w:val="000000"/>
          <w:sz w:val="24"/>
        </w:rPr>
        <w:t>WHERE GPA &gt; "3.45";</w:t>
      </w:r>
    </w:p>
    <w:p w:rsidR="00927054" w:rsidRPr="006119DB" w:rsidRDefault="00927054" w:rsidP="006119DB">
      <w:pPr>
        <w:spacing w:after="0"/>
        <w:rPr>
          <w:rFonts w:ascii="Times New Roman" w:eastAsia="Times New Roman" w:hAnsi="Times New Roman"/>
          <w:color w:val="000000"/>
          <w:sz w:val="24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</w:t>
      </w:r>
      <w:r w:rsidRPr="006119DB">
        <w:rPr>
          <w:color w:val="000000"/>
          <w:szCs w:val="22"/>
        </w:rPr>
        <w:t>SELECT *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</w:t>
      </w:r>
      <w:r w:rsidR="006119DB">
        <w:rPr>
          <w:color w:val="000000"/>
          <w:szCs w:val="22"/>
        </w:rPr>
        <w:t xml:space="preserve">      </w:t>
      </w:r>
      <w:r w:rsidRPr="006119DB">
        <w:rPr>
          <w:color w:val="000000"/>
          <w:szCs w:val="22"/>
        </w:rPr>
        <w:t xml:space="preserve"> </w:t>
      </w:r>
      <w:r w:rsidRPr="006119DB">
        <w:rPr>
          <w:color w:val="000000"/>
          <w:szCs w:val="22"/>
        </w:rPr>
        <w:t>FROM STUDENTS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 w:rsidRPr="006119DB">
        <w:rPr>
          <w:color w:val="000000"/>
          <w:szCs w:val="22"/>
        </w:rPr>
        <w:t xml:space="preserve">          </w:t>
      </w:r>
      <w:r w:rsidR="006119DB">
        <w:rPr>
          <w:color w:val="000000"/>
          <w:szCs w:val="22"/>
        </w:rPr>
        <w:t xml:space="preserve">         </w:t>
      </w:r>
      <w:r w:rsidRPr="006119DB">
        <w:rPr>
          <w:color w:val="000000"/>
          <w:szCs w:val="22"/>
        </w:rPr>
        <w:t>WHERE ST="DE"</w:t>
      </w:r>
      <w:r w:rsidRPr="006119DB">
        <w:rPr>
          <w:color w:val="000000"/>
          <w:szCs w:val="22"/>
        </w:rPr>
        <w:t>;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>SELECT *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</w:t>
      </w:r>
      <w:r w:rsidR="006119DB">
        <w:rPr>
          <w:color w:val="000000"/>
          <w:szCs w:val="22"/>
        </w:rPr>
        <w:t xml:space="preserve"> </w:t>
      </w:r>
      <w:r w:rsidRPr="006119DB">
        <w:rPr>
          <w:color w:val="000000"/>
          <w:szCs w:val="22"/>
        </w:rPr>
        <w:t>FROM STUDENTS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 w:rsidRPr="006119DB">
        <w:rPr>
          <w:color w:val="000000"/>
          <w:szCs w:val="22"/>
        </w:rPr>
        <w:t xml:space="preserve">             </w:t>
      </w:r>
      <w:r w:rsidR="006119DB" w:rsidRPr="006119DB">
        <w:rPr>
          <w:color w:val="000000"/>
          <w:szCs w:val="22"/>
        </w:rPr>
        <w:t xml:space="preserve">  </w:t>
      </w:r>
      <w:r w:rsidR="006119DB">
        <w:rPr>
          <w:color w:val="000000"/>
          <w:szCs w:val="22"/>
        </w:rPr>
        <w:t xml:space="preserve">  </w:t>
      </w:r>
      <w:r w:rsidRPr="006119DB">
        <w:rPr>
          <w:color w:val="000000"/>
          <w:szCs w:val="22"/>
        </w:rPr>
        <w:t>WHERE ST="AZ" and GPA &gt; "3.5";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</w:t>
      </w:r>
      <w:r w:rsidRPr="006119DB">
        <w:rPr>
          <w:color w:val="000000"/>
          <w:szCs w:val="22"/>
        </w:rPr>
        <w:t>SELECT *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  </w:t>
      </w:r>
      <w:r w:rsidRPr="006119DB">
        <w:rPr>
          <w:color w:val="000000"/>
          <w:szCs w:val="22"/>
        </w:rPr>
        <w:t>FROM STUDENTS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 w:rsidRPr="006119DB">
        <w:rPr>
          <w:sz w:val="28"/>
        </w:rPr>
        <w:lastRenderedPageBreak/>
        <w:t xml:space="preserve">             </w:t>
      </w:r>
      <w:r w:rsidR="006119DB" w:rsidRPr="006119DB">
        <w:rPr>
          <w:sz w:val="28"/>
        </w:rPr>
        <w:t xml:space="preserve">  </w:t>
      </w:r>
      <w:r w:rsidRPr="006119DB">
        <w:rPr>
          <w:color w:val="000000"/>
          <w:szCs w:val="22"/>
        </w:rPr>
        <w:t>WHERE MAJOR="A" or MAJOR = "M";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>SELECT FNAME, LNAME, DOB</w:t>
      </w:r>
    </w:p>
    <w:p w:rsidR="00927054" w:rsidRPr="006119DB" w:rsidRDefault="006119DB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                  </w:t>
      </w:r>
      <w:r w:rsidR="00927054" w:rsidRPr="006119DB">
        <w:rPr>
          <w:color w:val="000000"/>
          <w:szCs w:val="22"/>
        </w:rPr>
        <w:t>FROM STUDENTS;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7054" w:rsidRPr="00927054" w:rsidRDefault="00927054" w:rsidP="006119DB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:rsidR="00927054" w:rsidRPr="006119DB" w:rsidRDefault="00927054" w:rsidP="00611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  <w:r w:rsidRPr="006119DB">
        <w:rPr>
          <w:rFonts w:ascii="Times New Roman" w:eastAsia="Times New Roman" w:hAnsi="Times New Roman"/>
          <w:color w:val="000000"/>
          <w:sz w:val="24"/>
        </w:rPr>
        <w:t>SELECT LNAME, MAJOR, ID, CITY</w:t>
      </w:r>
    </w:p>
    <w:p w:rsidR="00927054" w:rsidRPr="006119DB" w:rsidRDefault="006119DB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>
        <w:rPr>
          <w:color w:val="000000"/>
          <w:szCs w:val="22"/>
        </w:rPr>
        <w:t xml:space="preserve">                  </w:t>
      </w:r>
      <w:r w:rsidR="00927054" w:rsidRPr="006119DB">
        <w:rPr>
          <w:color w:val="000000"/>
          <w:szCs w:val="22"/>
        </w:rPr>
        <w:t>FROM STUDENTS;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927054" w:rsidRPr="006119DB" w:rsidRDefault="00927054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>SELECT FNAME, LNAME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 </w:t>
      </w:r>
      <w:r w:rsidRPr="006119DB">
        <w:rPr>
          <w:color w:val="000000"/>
          <w:szCs w:val="22"/>
        </w:rPr>
        <w:t>FROM STUDENTS</w:t>
      </w:r>
    </w:p>
    <w:p w:rsidR="00927054" w:rsidRPr="006119DB" w:rsidRDefault="00927054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  <w:r w:rsidRPr="006119DB">
        <w:rPr>
          <w:color w:val="000000"/>
          <w:szCs w:val="22"/>
        </w:rPr>
        <w:t xml:space="preserve">               </w:t>
      </w:r>
      <w:r w:rsidR="006119DB">
        <w:rPr>
          <w:color w:val="000000"/>
          <w:szCs w:val="22"/>
        </w:rPr>
        <w:t xml:space="preserve">   </w:t>
      </w:r>
      <w:r w:rsidRPr="006119DB">
        <w:rPr>
          <w:color w:val="000000"/>
          <w:szCs w:val="22"/>
        </w:rPr>
        <w:t>WHERE ST = "HI" and MAJOR = "C";</w:t>
      </w:r>
    </w:p>
    <w:p w:rsidR="006119DB" w:rsidRPr="006119DB" w:rsidRDefault="006119DB" w:rsidP="006119DB">
      <w:pPr>
        <w:pStyle w:val="NormalWeb"/>
        <w:spacing w:before="0" w:beforeAutospacing="0" w:after="0" w:afterAutospacing="0"/>
        <w:rPr>
          <w:color w:val="000000"/>
          <w:szCs w:val="22"/>
        </w:rPr>
      </w:pPr>
    </w:p>
    <w:p w:rsidR="006119DB" w:rsidRPr="006119DB" w:rsidRDefault="006119DB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>SELECT ID, LNAME, DOB</w:t>
      </w:r>
    </w:p>
    <w:p w:rsidR="006119DB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  <w:r>
        <w:rPr>
          <w:color w:val="000000"/>
          <w:szCs w:val="22"/>
        </w:rPr>
        <w:t xml:space="preserve">                  </w:t>
      </w:r>
      <w:r w:rsidRPr="006119DB">
        <w:rPr>
          <w:color w:val="000000"/>
          <w:szCs w:val="22"/>
        </w:rPr>
        <w:t>FROM STUDENTS</w:t>
      </w:r>
    </w:p>
    <w:p w:rsidR="00927054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</w:t>
      </w:r>
      <w:r w:rsidRPr="006119DB">
        <w:rPr>
          <w:color w:val="000000"/>
          <w:szCs w:val="22"/>
        </w:rPr>
        <w:t>ORDER BY DOB ASC;</w:t>
      </w:r>
    </w:p>
    <w:p w:rsidR="006119DB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</w:p>
    <w:p w:rsidR="006119DB" w:rsidRPr="006119DB" w:rsidRDefault="006119DB" w:rsidP="006119DB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</w:rPr>
      </w:pPr>
      <w:bookmarkStart w:id="0" w:name="_GoBack"/>
      <w:r w:rsidRPr="006119DB">
        <w:rPr>
          <w:color w:val="000000"/>
          <w:szCs w:val="22"/>
        </w:rPr>
        <w:t>SELECT MAJORNAME, BDLG</w:t>
      </w:r>
    </w:p>
    <w:p w:rsidR="006119DB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 </w:t>
      </w:r>
      <w:r w:rsidRPr="006119DB">
        <w:rPr>
          <w:color w:val="000000"/>
          <w:szCs w:val="22"/>
        </w:rPr>
        <w:t>FROM DEPARTMENT</w:t>
      </w:r>
    </w:p>
    <w:p w:rsidR="006119DB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  <w:r w:rsidRPr="006119DB">
        <w:rPr>
          <w:color w:val="000000"/>
          <w:szCs w:val="22"/>
        </w:rPr>
        <w:t xml:space="preserve">                  </w:t>
      </w:r>
      <w:r w:rsidRPr="006119DB">
        <w:rPr>
          <w:color w:val="000000"/>
          <w:szCs w:val="22"/>
        </w:rPr>
        <w:t>ORDER BY BDLG DESC;</w:t>
      </w:r>
    </w:p>
    <w:bookmarkEnd w:id="0"/>
    <w:p w:rsidR="006119DB" w:rsidRPr="006119DB" w:rsidRDefault="006119DB" w:rsidP="006119DB">
      <w:pPr>
        <w:pStyle w:val="NormalWeb"/>
        <w:spacing w:before="0" w:beforeAutospacing="0" w:after="0" w:afterAutospacing="0"/>
        <w:rPr>
          <w:sz w:val="28"/>
        </w:rPr>
      </w:pPr>
    </w:p>
    <w:p w:rsidR="00927054" w:rsidRPr="006119DB" w:rsidRDefault="00927054" w:rsidP="006119DB">
      <w:pPr>
        <w:pStyle w:val="ListParagraph"/>
        <w:spacing w:after="0"/>
        <w:ind w:left="1080"/>
        <w:rPr>
          <w:rFonts w:ascii="Times New Roman" w:hAnsi="Times New Roman"/>
          <w:sz w:val="24"/>
        </w:rPr>
      </w:pPr>
    </w:p>
    <w:sectPr w:rsidR="00927054" w:rsidRPr="006119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56A" w:rsidRDefault="00C5156A" w:rsidP="00C5156A">
      <w:pPr>
        <w:spacing w:after="0" w:line="240" w:lineRule="auto"/>
      </w:pPr>
      <w:r>
        <w:separator/>
      </w:r>
    </w:p>
  </w:endnote>
  <w:endnote w:type="continuationSeparator" w:id="0">
    <w:p w:rsidR="00C5156A" w:rsidRDefault="00C5156A" w:rsidP="00C5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56A" w:rsidRDefault="00C5156A" w:rsidP="00C5156A">
      <w:pPr>
        <w:spacing w:after="0" w:line="240" w:lineRule="auto"/>
      </w:pPr>
      <w:r>
        <w:separator/>
      </w:r>
    </w:p>
  </w:footnote>
  <w:footnote w:type="continuationSeparator" w:id="0">
    <w:p w:rsidR="00C5156A" w:rsidRDefault="00C5156A" w:rsidP="00C5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56A" w:rsidRDefault="00C5156A">
    <w:pPr>
      <w:pStyle w:val="Header"/>
    </w:pPr>
  </w:p>
  <w:p w:rsidR="00927054" w:rsidRDefault="00927054">
    <w:pPr>
      <w:pStyle w:val="Header"/>
    </w:pPr>
  </w:p>
  <w:p w:rsidR="00927054" w:rsidRDefault="00927054">
    <w:pPr>
      <w:pStyle w:val="Header"/>
    </w:pPr>
  </w:p>
  <w:p w:rsidR="00927054" w:rsidRDefault="00927054">
    <w:pPr>
      <w:pStyle w:val="Header"/>
    </w:pPr>
  </w:p>
  <w:p w:rsidR="00927054" w:rsidRDefault="009270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3EE"/>
    <w:multiLevelType w:val="hybridMultilevel"/>
    <w:tmpl w:val="67CC705E"/>
    <w:lvl w:ilvl="0" w:tplc="1BE0C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912D12"/>
    <w:multiLevelType w:val="hybridMultilevel"/>
    <w:tmpl w:val="67CC705E"/>
    <w:lvl w:ilvl="0" w:tplc="1BE0C5D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6A"/>
    <w:rsid w:val="000D35A4"/>
    <w:rsid w:val="000E32B0"/>
    <w:rsid w:val="001029C7"/>
    <w:rsid w:val="00165F2D"/>
    <w:rsid w:val="00190A85"/>
    <w:rsid w:val="00206E19"/>
    <w:rsid w:val="00305AFB"/>
    <w:rsid w:val="00586B5D"/>
    <w:rsid w:val="006119DB"/>
    <w:rsid w:val="00823A89"/>
    <w:rsid w:val="00927054"/>
    <w:rsid w:val="00A95024"/>
    <w:rsid w:val="00C01AB2"/>
    <w:rsid w:val="00C5156A"/>
    <w:rsid w:val="00E1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5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6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70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51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6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70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C40F500E</Template>
  <TotalTime>43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13</cp:revision>
  <cp:lastPrinted>2016-01-07T14:27:00Z</cp:lastPrinted>
  <dcterms:created xsi:type="dcterms:W3CDTF">2016-01-06T15:01:00Z</dcterms:created>
  <dcterms:modified xsi:type="dcterms:W3CDTF">2016-01-07T14:38:00Z</dcterms:modified>
</cp:coreProperties>
</file>