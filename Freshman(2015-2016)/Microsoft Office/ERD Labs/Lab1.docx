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CB" w:rsidRDefault="002F1F9E">
      <w:pPr>
        <w:rPr>
          <w:rFonts w:ascii="Times New Roman" w:hAnsi="Times New Roman" w:cs="Times New Roman"/>
          <w:b/>
          <w:sz w:val="24"/>
        </w:rPr>
      </w:pPr>
      <w:r w:rsidRPr="002F1F9E">
        <w:rPr>
          <w:rFonts w:ascii="Times New Roman" w:hAnsi="Times New Roman" w:cs="Times New Roman"/>
          <w:b/>
          <w:sz w:val="24"/>
        </w:rPr>
        <w:t>ERD</w:t>
      </w:r>
      <w:r w:rsidRPr="002F1F9E">
        <w:rPr>
          <w:rFonts w:ascii="Times New Roman" w:hAnsi="Times New Roman" w:cs="Times New Roman"/>
          <w:b/>
          <w:sz w:val="24"/>
        </w:rPr>
        <w:tab/>
      </w:r>
    </w:p>
    <w:p w:rsidR="002F1F9E" w:rsidRDefault="002F1F9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99A5FD" wp14:editId="4781C276">
                <wp:simplePos x="0" y="0"/>
                <wp:positionH relativeFrom="column">
                  <wp:posOffset>-174929</wp:posOffset>
                </wp:positionH>
                <wp:positionV relativeFrom="paragraph">
                  <wp:posOffset>223078</wp:posOffset>
                </wp:positionV>
                <wp:extent cx="1064895" cy="786765"/>
                <wp:effectExtent l="0" t="0" r="20955" b="133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" cy="786765"/>
                          <a:chOff x="0" y="0"/>
                          <a:chExt cx="1064895" cy="78676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64895" cy="786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9513" y="214685"/>
                            <a:ext cx="922103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F9E" w:rsidRDefault="002F1F9E">
                              <w:r>
                                <w:t>Job_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13.75pt;margin-top:17.55pt;width:83.85pt;height:61.95pt;z-index:251660288" coordsize="10648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">
                <v:rect id="Rectangle 1" o:spid="_x0000_s1027" style="position:absolute;width:10648;height:7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95;top:2146;width:9221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2F1F9E" w:rsidRDefault="002F1F9E">
                        <w:r>
                          <w:t>Job_ History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91F92" w:rsidRDefault="00657E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5E4B739" wp14:editId="12560610">
                <wp:simplePos x="0" y="0"/>
                <wp:positionH relativeFrom="column">
                  <wp:posOffset>3443826</wp:posOffset>
                </wp:positionH>
                <wp:positionV relativeFrom="paragraph">
                  <wp:posOffset>4125457</wp:posOffset>
                </wp:positionV>
                <wp:extent cx="1064895" cy="786765"/>
                <wp:effectExtent l="0" t="0" r="20955" b="133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" cy="786765"/>
                          <a:chOff x="0" y="0"/>
                          <a:chExt cx="1064895" cy="78676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064895" cy="786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79513" y="214685"/>
                            <a:ext cx="922103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EA0" w:rsidRDefault="00657EA0" w:rsidP="00657EA0">
                              <w:pPr>
                                <w:jc w:val="center"/>
                              </w:pPr>
                              <w:r>
                                <w:t>Region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9" style="position:absolute;margin-left:271.15pt;margin-top:324.85pt;width:83.85pt;height:61.95pt;z-index:251674624" coordsize="10648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">
                <v:rect id="Rectangle 23" o:spid="_x0000_s1030" style="position:absolute;width:10648;height:7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/>
                <v:shape id="Text Box 24" o:spid="_x0000_s1031" type="#_x0000_t202" style="position:absolute;left:795;top:2146;width:9221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657EA0" w:rsidRDefault="00657EA0" w:rsidP="00657EA0">
                        <w:pPr>
                          <w:jc w:val="center"/>
                        </w:pPr>
                        <w:r>
                          <w:t>Region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334D10" wp14:editId="1020099A">
                <wp:simplePos x="0" y="0"/>
                <wp:positionH relativeFrom="column">
                  <wp:posOffset>3427012</wp:posOffset>
                </wp:positionH>
                <wp:positionV relativeFrom="paragraph">
                  <wp:posOffset>2685691</wp:posOffset>
                </wp:positionV>
                <wp:extent cx="1064895" cy="786765"/>
                <wp:effectExtent l="0" t="0" r="20955" b="133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" cy="786765"/>
                          <a:chOff x="0" y="0"/>
                          <a:chExt cx="1064895" cy="78676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064895" cy="786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42792" y="222636"/>
                            <a:ext cx="922103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EA0" w:rsidRDefault="00657EA0" w:rsidP="00657EA0">
                              <w:r>
                                <w:t>Countries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2" style="position:absolute;margin-left:269.85pt;margin-top:211.45pt;width:83.85pt;height:61.95pt;z-index:251672576" coordsize="10648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">
                <v:rect id="Rectangle 20" o:spid="_x0000_s1033" style="position:absolute;width:10648;height:7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/>
                <v:shape id="Text Box 21" o:spid="_x0000_s1034" type="#_x0000_t202" style="position:absolute;left:1427;top:2226;width:9221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657EA0" w:rsidRDefault="00657EA0" w:rsidP="00657EA0">
                        <w:r>
                          <w:t>Countries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81D018F" wp14:editId="4BD18FA8">
                <wp:simplePos x="0" y="0"/>
                <wp:positionH relativeFrom="column">
                  <wp:posOffset>1653871</wp:posOffset>
                </wp:positionH>
                <wp:positionV relativeFrom="paragraph">
                  <wp:posOffset>2685691</wp:posOffset>
                </wp:positionV>
                <wp:extent cx="1064895" cy="786765"/>
                <wp:effectExtent l="0" t="0" r="20955" b="133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" cy="786765"/>
                          <a:chOff x="0" y="0"/>
                          <a:chExt cx="1064895" cy="78676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1064895" cy="786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42792" y="214685"/>
                            <a:ext cx="922103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EA0" w:rsidRDefault="00657EA0" w:rsidP="00657EA0">
                              <w:r>
                                <w:t>Locations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5" style="position:absolute;margin-left:130.25pt;margin-top:211.45pt;width:83.85pt;height:61.95pt;z-index:251670528" coordsize="10648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">
                <v:rect id="Rectangle 17" o:spid="_x0000_s1036" style="position:absolute;width:10648;height:7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/>
                <v:shape id="Text Box 18" o:spid="_x0000_s1037" type="#_x0000_t202" style="position:absolute;left:1427;top:2146;width:9221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657EA0" w:rsidRDefault="00657EA0" w:rsidP="00657EA0">
                        <w:r>
                          <w:t>Locations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1810F86" wp14:editId="0F3D6C50">
                <wp:simplePos x="0" y="0"/>
                <wp:positionH relativeFrom="column">
                  <wp:posOffset>3428586</wp:posOffset>
                </wp:positionH>
                <wp:positionV relativeFrom="paragraph">
                  <wp:posOffset>1342252</wp:posOffset>
                </wp:positionV>
                <wp:extent cx="1064895" cy="786765"/>
                <wp:effectExtent l="0" t="0" r="20955" b="133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" cy="786765"/>
                          <a:chOff x="0" y="0"/>
                          <a:chExt cx="1064895" cy="78676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064895" cy="786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9513" y="214685"/>
                            <a:ext cx="922103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EA0" w:rsidRDefault="00657EA0" w:rsidP="00657EA0">
                              <w:r>
                                <w:t>Job</w:t>
                              </w:r>
                              <w:r>
                                <w:t xml:space="preserve"> Grades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8" style="position:absolute;margin-left:269.95pt;margin-top:105.7pt;width:83.85pt;height:61.95pt;z-index:251668480" coordsize="10648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">
                <v:rect id="Rectangle 14" o:spid="_x0000_s1039" style="position:absolute;width:10648;height:7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/>
                <v:shape id="Text Box 15" o:spid="_x0000_s1040" type="#_x0000_t202" style="position:absolute;left:795;top:2146;width:9221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657EA0" w:rsidRDefault="00657EA0" w:rsidP="00657EA0">
                        <w:r>
                          <w:t>Job</w:t>
                        </w:r>
                        <w:r>
                          <w:t xml:space="preserve"> Grades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270EA5E" wp14:editId="00DBDF8F">
                <wp:simplePos x="0" y="0"/>
                <wp:positionH relativeFrom="column">
                  <wp:posOffset>1653871</wp:posOffset>
                </wp:positionH>
                <wp:positionV relativeFrom="paragraph">
                  <wp:posOffset>1302164</wp:posOffset>
                </wp:positionV>
                <wp:extent cx="1064895" cy="786765"/>
                <wp:effectExtent l="0" t="0" r="20955" b="133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" cy="786765"/>
                          <a:chOff x="0" y="-39757"/>
                          <a:chExt cx="1064895" cy="78676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-39757"/>
                            <a:ext cx="1064895" cy="786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9513" y="214685"/>
                            <a:ext cx="922103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EA0" w:rsidRDefault="00657EA0" w:rsidP="00657EA0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41" style="position:absolute;margin-left:130.25pt;margin-top:102.55pt;width:83.85pt;height:61.95pt;z-index:251666432" coordorigin=",-397" coordsize="10648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">
                <v:rect id="Rectangle 11" o:spid="_x0000_s1042" style="position:absolute;top:-397;width:10648;height:7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/>
                <v:shape id="Text Box 12" o:spid="_x0000_s1043" type="#_x0000_t202" style="position:absolute;left:795;top:2146;width:9221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657EA0" w:rsidRDefault="00657EA0" w:rsidP="00657EA0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1C2866" wp14:editId="6946946A">
                <wp:simplePos x="0" y="0"/>
                <wp:positionH relativeFrom="column">
                  <wp:posOffset>-182880</wp:posOffset>
                </wp:positionH>
                <wp:positionV relativeFrom="paragraph">
                  <wp:posOffset>2669788</wp:posOffset>
                </wp:positionV>
                <wp:extent cx="1064895" cy="786765"/>
                <wp:effectExtent l="0" t="0" r="20955" b="133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" cy="786765"/>
                          <a:chOff x="0" y="0"/>
                          <a:chExt cx="1064895" cy="78676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064895" cy="786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1230" y="214685"/>
                            <a:ext cx="993665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EA0" w:rsidRDefault="00657EA0" w:rsidP="00657EA0">
                              <w:r>
                                <w:t>Departments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44" style="position:absolute;margin-left:-14.4pt;margin-top:210.2pt;width:83.85pt;height:61.95pt;z-index:251664384" coordsize="10648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">
                <v:rect id="Rectangle 8" o:spid="_x0000_s1045" style="position:absolute;width:10648;height:7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/>
                <v:shape id="Text Box 9" o:spid="_x0000_s1046" type="#_x0000_t202" style="position:absolute;left:712;top:2146;width:9936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57EA0" w:rsidRDefault="00657EA0" w:rsidP="00657EA0">
                        <w:r>
                          <w:t>Departments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1F9E"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B89729" wp14:editId="6B8BF0A9">
                <wp:simplePos x="0" y="0"/>
                <wp:positionH relativeFrom="column">
                  <wp:posOffset>-173355</wp:posOffset>
                </wp:positionH>
                <wp:positionV relativeFrom="paragraph">
                  <wp:posOffset>1303020</wp:posOffset>
                </wp:positionV>
                <wp:extent cx="1064895" cy="786765"/>
                <wp:effectExtent l="0" t="0" r="20955" b="133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" cy="786765"/>
                          <a:chOff x="0" y="0"/>
                          <a:chExt cx="1064895" cy="78676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064895" cy="786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9513" y="214685"/>
                            <a:ext cx="922103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F9E" w:rsidRDefault="002F1F9E" w:rsidP="002F1F9E">
                              <w: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47" style="position:absolute;margin-left:-13.65pt;margin-top:102.6pt;width:83.85pt;height:61.95pt;z-index:251662336" coordsize="10648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">
                <v:rect id="Rectangle 5" o:spid="_x0000_s1048" style="position:absolute;width:10648;height:7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/>
                <v:shape id="Text Box 6" o:spid="_x0000_s1049" type="#_x0000_t202" style="position:absolute;left:795;top:2146;width:9221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2F1F9E" w:rsidRDefault="002F1F9E" w:rsidP="002F1F9E">
                        <w:r>
                          <w:t>Employees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1F9E" w:rsidRPr="002F1F9E">
        <w:rPr>
          <w:rFonts w:ascii="Times New Roman" w:hAnsi="Times New Roman" w:cs="Times New Roman"/>
          <w:b/>
        </w:rPr>
        <w:tab/>
      </w:r>
    </w:p>
    <w:p w:rsidR="00175FCB" w:rsidRDefault="00175FCB">
      <w:pPr>
        <w:rPr>
          <w:rFonts w:ascii="Times New Roman" w:hAnsi="Times New Roman" w:cs="Times New Roman"/>
          <w:b/>
        </w:rPr>
      </w:pPr>
    </w:p>
    <w:p w:rsidR="00175FCB" w:rsidRPr="00175FCB" w:rsidRDefault="00175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C5056" wp14:editId="7182F338">
                <wp:simplePos x="0" y="0"/>
                <wp:positionH relativeFrom="column">
                  <wp:posOffset>707390</wp:posOffset>
                </wp:positionH>
                <wp:positionV relativeFrom="paragraph">
                  <wp:posOffset>217170</wp:posOffset>
                </wp:positionV>
                <wp:extent cx="397510" cy="278130"/>
                <wp:effectExtent l="0" t="0" r="2159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FCB" w:rsidRDefault="00175FCB" w:rsidP="00175FC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0" type="#_x0000_t202" style="position:absolute;margin-left:55.7pt;margin-top:17.1pt;width:31.3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" fillcolor="white [3201]" strokeweight=".5pt">
                <v:textbox>
                  <w:txbxContent>
                    <w:p w:rsidR="00175FCB" w:rsidRDefault="00175FCB" w:rsidP="00175FC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75FCB" w:rsidRPr="00175FCB" w:rsidRDefault="00175FCB">
      <w:pPr>
        <w:rPr>
          <w:rFonts w:ascii="Times New Roman" w:hAnsi="Times New Roman" w:cs="Times New Roman"/>
        </w:rPr>
      </w:pPr>
    </w:p>
    <w:p w:rsidR="00175FCB" w:rsidRDefault="00175F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98E79" wp14:editId="349B9DC9">
                <wp:simplePos x="0" y="0"/>
                <wp:positionH relativeFrom="column">
                  <wp:posOffset>1058545</wp:posOffset>
                </wp:positionH>
                <wp:positionV relativeFrom="paragraph">
                  <wp:posOffset>0</wp:posOffset>
                </wp:positionV>
                <wp:extent cx="397510" cy="278130"/>
                <wp:effectExtent l="0" t="0" r="2159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FCB" w:rsidRDefault="00175FCB" w:rsidP="00175FC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1" type="#_x0000_t202" style="position:absolute;margin-left:83.35pt;margin-top:0;width:31.3pt;height:2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" fillcolor="white [3201]" strokeweight=".5pt">
                <v:textbox>
                  <w:txbxContent>
                    <w:p w:rsidR="00175FCB" w:rsidRDefault="00175FCB" w:rsidP="00175FC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75FCB" w:rsidRDefault="00175FCB">
      <w:pPr>
        <w:rPr>
          <w:rFonts w:ascii="Times New Roman" w:hAnsi="Times New Roman" w:cs="Times New Roman"/>
          <w:b/>
        </w:rPr>
      </w:pPr>
    </w:p>
    <w:p w:rsidR="00175FCB" w:rsidRDefault="00175FCB">
      <w:pPr>
        <w:rPr>
          <w:rFonts w:ascii="Times New Roman" w:hAnsi="Times New Roman" w:cs="Times New Roman"/>
          <w:b/>
        </w:rPr>
      </w:pPr>
    </w:p>
    <w:p w:rsidR="00175FCB" w:rsidRDefault="00175F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0FC17" wp14:editId="2DD3D08E">
                <wp:simplePos x="0" y="0"/>
                <wp:positionH relativeFrom="column">
                  <wp:posOffset>661035</wp:posOffset>
                </wp:positionH>
                <wp:positionV relativeFrom="paragraph">
                  <wp:posOffset>66675</wp:posOffset>
                </wp:positionV>
                <wp:extent cx="397510" cy="278130"/>
                <wp:effectExtent l="0" t="0" r="2159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FCB" w:rsidRDefault="00175FCB" w:rsidP="00175FC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2" type="#_x0000_t202" style="position:absolute;margin-left:52.05pt;margin-top:5.25pt;width:31.3pt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" fillcolor="white [3201]" strokeweight=".5pt">
                <v:textbox>
                  <w:txbxContent>
                    <w:p w:rsidR="00175FCB" w:rsidRDefault="00175FCB" w:rsidP="00175FC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75FCB" w:rsidRDefault="00175F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F49507" wp14:editId="0F06054A">
                <wp:simplePos x="0" y="0"/>
                <wp:positionH relativeFrom="column">
                  <wp:posOffset>2854960</wp:posOffset>
                </wp:positionH>
                <wp:positionV relativeFrom="paragraph">
                  <wp:posOffset>200025</wp:posOffset>
                </wp:positionV>
                <wp:extent cx="397510" cy="278130"/>
                <wp:effectExtent l="0" t="0" r="2159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FCB" w:rsidRDefault="00175FCB" w:rsidP="00175FC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3" type="#_x0000_t202" style="position:absolute;margin-left:224.8pt;margin-top:15.75pt;width:31.3pt;height:2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" fillcolor="white [3201]" strokeweight=".5pt">
                <v:textbox>
                  <w:txbxContent>
                    <w:p w:rsidR="00175FCB" w:rsidRDefault="00175FCB" w:rsidP="00175FC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058FE4" wp14:editId="716E1DE1">
                <wp:simplePos x="0" y="0"/>
                <wp:positionH relativeFrom="column">
                  <wp:posOffset>1058545</wp:posOffset>
                </wp:positionH>
                <wp:positionV relativeFrom="paragraph">
                  <wp:posOffset>200025</wp:posOffset>
                </wp:positionV>
                <wp:extent cx="397510" cy="278130"/>
                <wp:effectExtent l="0" t="0" r="2159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FCB" w:rsidRDefault="00175FCB" w:rsidP="00175FC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4" type="#_x0000_t202" style="position:absolute;margin-left:83.35pt;margin-top:15.75pt;width:31.3pt;height:2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" fillcolor="white [3201]" strokeweight=".5pt">
                <v:textbox>
                  <w:txbxContent>
                    <w:p w:rsidR="00175FCB" w:rsidRDefault="00175FCB" w:rsidP="00175FC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175FCB" w:rsidRDefault="00175FCB">
      <w:pPr>
        <w:rPr>
          <w:rFonts w:ascii="Times New Roman" w:hAnsi="Times New Roman" w:cs="Times New Roman"/>
          <w:b/>
        </w:rPr>
      </w:pPr>
    </w:p>
    <w:p w:rsidR="00175FCB" w:rsidRDefault="00175FCB">
      <w:pPr>
        <w:rPr>
          <w:rFonts w:ascii="Times New Roman" w:hAnsi="Times New Roman" w:cs="Times New Roman"/>
          <w:b/>
        </w:rPr>
      </w:pPr>
    </w:p>
    <w:p w:rsidR="00175FCB" w:rsidRDefault="00175F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3F1A18" wp14:editId="15D8CEE8">
                <wp:simplePos x="0" y="0"/>
                <wp:positionH relativeFrom="column">
                  <wp:posOffset>4429125</wp:posOffset>
                </wp:positionH>
                <wp:positionV relativeFrom="paragraph">
                  <wp:posOffset>219075</wp:posOffset>
                </wp:positionV>
                <wp:extent cx="397510" cy="278130"/>
                <wp:effectExtent l="0" t="0" r="21590" b="2667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FCB" w:rsidRDefault="00175FCB" w:rsidP="00175FC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9" o:spid="_x0000_s1055" type="#_x0000_t202" style="position:absolute;margin-left:348.75pt;margin-top:17.25pt;width:31.3pt;height: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" fillcolor="white [3201]" strokeweight=".5pt">
                <v:textbox>
                  <w:txbxContent>
                    <w:p w:rsidR="00175FCB" w:rsidRDefault="00175FCB" w:rsidP="00175FC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175FCB" w:rsidRDefault="00175FCB">
      <w:pPr>
        <w:rPr>
          <w:rFonts w:ascii="Times New Roman" w:hAnsi="Times New Roman" w:cs="Times New Roman"/>
          <w:b/>
        </w:rPr>
      </w:pPr>
    </w:p>
    <w:p w:rsidR="00175FCB" w:rsidRDefault="00175FCB">
      <w:pPr>
        <w:rPr>
          <w:rFonts w:ascii="Times New Roman" w:hAnsi="Times New Roman" w:cs="Times New Roman"/>
          <w:b/>
        </w:rPr>
      </w:pPr>
    </w:p>
    <w:p w:rsidR="00175FCB" w:rsidRDefault="00175FCB">
      <w:pPr>
        <w:rPr>
          <w:rFonts w:ascii="Times New Roman" w:hAnsi="Times New Roman" w:cs="Times New Roman"/>
          <w:b/>
        </w:rPr>
      </w:pPr>
    </w:p>
    <w:p w:rsidR="00175FCB" w:rsidRDefault="00175F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5FCB" w:rsidRDefault="00175FCB">
      <w:pPr>
        <w:rPr>
          <w:rFonts w:ascii="Times New Roman" w:hAnsi="Times New Roman" w:cs="Times New Roman"/>
          <w:b/>
          <w:sz w:val="24"/>
        </w:rPr>
      </w:pPr>
      <w:r w:rsidRPr="00175FCB">
        <w:rPr>
          <w:rFonts w:ascii="Times New Roman" w:hAnsi="Times New Roman" w:cs="Times New Roman"/>
          <w:b/>
          <w:sz w:val="24"/>
        </w:rPr>
        <w:lastRenderedPageBreak/>
        <w:t>Entity Relationship Statements:</w:t>
      </w:r>
    </w:p>
    <w:p w:rsidR="00175FCB" w:rsidRDefault="00175FCB">
      <w:pPr>
        <w:rPr>
          <w:rFonts w:ascii="Times New Roman" w:hAnsi="Times New Roman" w:cs="Times New Roman"/>
          <w:b/>
          <w:sz w:val="24"/>
        </w:rPr>
      </w:pPr>
    </w:p>
    <w:p w:rsidR="00175FCB" w:rsidRDefault="00175FCB" w:rsidP="00175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Employee may have 1 or more job histories.</w:t>
      </w: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job history must have one job.</w:t>
      </w: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Employee m</w:t>
      </w:r>
      <w:r>
        <w:rPr>
          <w:rFonts w:ascii="Times New Roman" w:hAnsi="Times New Roman" w:cs="Times New Roman"/>
          <w:sz w:val="24"/>
        </w:rPr>
        <w:t>ust work in one department</w:t>
      </w:r>
      <w:r>
        <w:rPr>
          <w:rFonts w:ascii="Times New Roman" w:hAnsi="Times New Roman" w:cs="Times New Roman"/>
          <w:sz w:val="24"/>
        </w:rPr>
        <w:t>.</w:t>
      </w:r>
    </w:p>
    <w:p w:rsidR="00175FCB" w:rsidRP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</w:t>
      </w:r>
      <w:r>
        <w:rPr>
          <w:rFonts w:ascii="Times New Roman" w:hAnsi="Times New Roman" w:cs="Times New Roman"/>
          <w:sz w:val="24"/>
        </w:rPr>
        <w:t xml:space="preserve"> department must have one or more employees.</w:t>
      </w: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Employee </w:t>
      </w:r>
      <w:r>
        <w:rPr>
          <w:rFonts w:ascii="Times New Roman" w:hAnsi="Times New Roman" w:cs="Times New Roman"/>
          <w:sz w:val="24"/>
        </w:rPr>
        <w:t>must have one job.</w:t>
      </w: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</w:t>
      </w:r>
      <w:r>
        <w:rPr>
          <w:rFonts w:ascii="Times New Roman" w:hAnsi="Times New Roman" w:cs="Times New Roman"/>
          <w:sz w:val="24"/>
        </w:rPr>
        <w:t>job may have one or more employees.</w:t>
      </w:r>
    </w:p>
    <w:p w:rsidR="00175FCB" w:rsidRP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</w:t>
      </w:r>
      <w:r>
        <w:rPr>
          <w:rFonts w:ascii="Times New Roman" w:hAnsi="Times New Roman" w:cs="Times New Roman"/>
          <w:sz w:val="24"/>
        </w:rPr>
        <w:t xml:space="preserve"> department must be in one location</w:t>
      </w:r>
      <w:r>
        <w:rPr>
          <w:rFonts w:ascii="Times New Roman" w:hAnsi="Times New Roman" w:cs="Times New Roman"/>
          <w:sz w:val="24"/>
        </w:rPr>
        <w:t>.</w:t>
      </w: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</w:t>
      </w:r>
      <w:r>
        <w:rPr>
          <w:rFonts w:ascii="Times New Roman" w:hAnsi="Times New Roman" w:cs="Times New Roman"/>
          <w:sz w:val="24"/>
        </w:rPr>
        <w:t xml:space="preserve"> location may have one or more departments</w:t>
      </w:r>
      <w:r>
        <w:rPr>
          <w:rFonts w:ascii="Times New Roman" w:hAnsi="Times New Roman" w:cs="Times New Roman"/>
          <w:sz w:val="24"/>
        </w:rPr>
        <w:t>.</w:t>
      </w:r>
    </w:p>
    <w:p w:rsidR="00175FCB" w:rsidRP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</w:t>
      </w:r>
      <w:r>
        <w:rPr>
          <w:rFonts w:ascii="Times New Roman" w:hAnsi="Times New Roman" w:cs="Times New Roman"/>
          <w:sz w:val="24"/>
        </w:rPr>
        <w:t xml:space="preserve"> location must be in one country</w:t>
      </w:r>
      <w:r>
        <w:rPr>
          <w:rFonts w:ascii="Times New Roman" w:hAnsi="Times New Roman" w:cs="Times New Roman"/>
          <w:sz w:val="24"/>
        </w:rPr>
        <w:t>.</w:t>
      </w: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</w:t>
      </w:r>
      <w:r>
        <w:rPr>
          <w:rFonts w:ascii="Times New Roman" w:hAnsi="Times New Roman" w:cs="Times New Roman"/>
          <w:sz w:val="24"/>
        </w:rPr>
        <w:t>country may have one or more locations.</w:t>
      </w:r>
    </w:p>
    <w:p w:rsidR="00175FCB" w:rsidRP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</w:t>
      </w:r>
      <w:r>
        <w:rPr>
          <w:rFonts w:ascii="Times New Roman" w:hAnsi="Times New Roman" w:cs="Times New Roman"/>
          <w:sz w:val="24"/>
        </w:rPr>
        <w:t xml:space="preserve">country </w:t>
      </w:r>
      <w:r>
        <w:rPr>
          <w:rFonts w:ascii="Times New Roman" w:hAnsi="Times New Roman" w:cs="Times New Roman"/>
          <w:sz w:val="24"/>
        </w:rPr>
        <w:t>may have 1 or more</w:t>
      </w:r>
      <w:r>
        <w:rPr>
          <w:rFonts w:ascii="Times New Roman" w:hAnsi="Times New Roman" w:cs="Times New Roman"/>
          <w:sz w:val="24"/>
        </w:rPr>
        <w:t xml:space="preserve"> regions</w:t>
      </w:r>
      <w:r>
        <w:rPr>
          <w:rFonts w:ascii="Times New Roman" w:hAnsi="Times New Roman" w:cs="Times New Roman"/>
          <w:sz w:val="24"/>
        </w:rPr>
        <w:t>.</w:t>
      </w:r>
    </w:p>
    <w:p w:rsidR="00175FCB" w:rsidRP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</w:t>
      </w:r>
      <w:r>
        <w:rPr>
          <w:rFonts w:ascii="Times New Roman" w:hAnsi="Times New Roman" w:cs="Times New Roman"/>
          <w:sz w:val="24"/>
        </w:rPr>
        <w:t>region</w:t>
      </w:r>
      <w:r>
        <w:rPr>
          <w:rFonts w:ascii="Times New Roman" w:hAnsi="Times New Roman" w:cs="Times New Roman"/>
          <w:sz w:val="24"/>
        </w:rPr>
        <w:t xml:space="preserve"> must have one</w:t>
      </w:r>
      <w:r>
        <w:rPr>
          <w:rFonts w:ascii="Times New Roman" w:hAnsi="Times New Roman" w:cs="Times New Roman"/>
          <w:sz w:val="24"/>
        </w:rPr>
        <w:t xml:space="preserve"> or more countries</w:t>
      </w:r>
      <w:r>
        <w:rPr>
          <w:rFonts w:ascii="Times New Roman" w:hAnsi="Times New Roman" w:cs="Times New Roman"/>
          <w:sz w:val="24"/>
        </w:rPr>
        <w:t>.</w:t>
      </w: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75FCB" w:rsidRDefault="00175FCB" w:rsidP="00175FCB">
      <w:pPr>
        <w:rPr>
          <w:rFonts w:ascii="Times New Roman" w:hAnsi="Times New Roman" w:cs="Times New Roman"/>
          <w:b/>
          <w:sz w:val="24"/>
        </w:rPr>
      </w:pPr>
      <w:r w:rsidRPr="00175FCB">
        <w:rPr>
          <w:rFonts w:ascii="Times New Roman" w:hAnsi="Times New Roman" w:cs="Times New Roman"/>
          <w:b/>
          <w:sz w:val="24"/>
        </w:rPr>
        <w:lastRenderedPageBreak/>
        <w:t>EMPLOYEE Queries</w:t>
      </w:r>
      <w:r>
        <w:rPr>
          <w:rFonts w:ascii="Times New Roman" w:hAnsi="Times New Roman" w:cs="Times New Roman"/>
          <w:b/>
          <w:sz w:val="24"/>
        </w:rPr>
        <w:t>:</w:t>
      </w:r>
    </w:p>
    <w:p w:rsidR="00175FCB" w:rsidRDefault="00175FCB" w:rsidP="00175FCB">
      <w:pPr>
        <w:rPr>
          <w:rFonts w:ascii="Times New Roman" w:hAnsi="Times New Roman" w:cs="Times New Roman"/>
          <w:b/>
          <w:sz w:val="24"/>
        </w:rPr>
      </w:pPr>
    </w:p>
    <w:p w:rsidR="00175FCB" w:rsidRDefault="00175FCB" w:rsidP="00175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rows and columns from the EMPLOYEES table.</w:t>
      </w: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SELECT *</w:t>
      </w: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FROM EMPLOYEES</w:t>
      </w:r>
    </w:p>
    <w:p w:rsidR="00175FCB" w:rsidRDefault="00175FCB" w:rsidP="00175FCB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ORDER BY LAST_NAME;</w:t>
      </w:r>
    </w:p>
    <w:p w:rsidR="00175FCB" w:rsidRDefault="00175FCB" w:rsidP="00175FCB">
      <w:pPr>
        <w:rPr>
          <w:rFonts w:ascii="Times New Roman" w:hAnsi="Times New Roman" w:cs="Times New Roman"/>
          <w:sz w:val="20"/>
        </w:rPr>
      </w:pPr>
    </w:p>
    <w:p w:rsidR="00175FCB" w:rsidRPr="00F1283F" w:rsidRDefault="00F1283F" w:rsidP="00175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>Employee name and department name.</w:t>
      </w:r>
    </w:p>
    <w:p w:rsidR="00F1283F" w:rsidRDefault="00F1283F" w:rsidP="00F1283F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SELECT EMPLOYEES.FIRST.NAME+’’+EMPLOYEES.LAST_NAME AS EMPLOYEE,</w:t>
      </w:r>
    </w:p>
    <w:p w:rsidR="00F1283F" w:rsidRDefault="00F1283F" w:rsidP="00F1283F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DEPARTMENTS.DEPARTMENT_NAME</w:t>
      </w:r>
    </w:p>
    <w:p w:rsidR="00F1283F" w:rsidRDefault="00F1283F" w:rsidP="00F1283F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FROM EMPLOYEES INNER JOIN DEPARTMENTS</w:t>
      </w:r>
    </w:p>
    <w:p w:rsidR="00F1283F" w:rsidRDefault="00F1283F" w:rsidP="00F1283F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ON EMPLOYEES.DEPARTMENT_ID=DEPARTMENTS.DEPARTMENT_ID;</w:t>
      </w:r>
    </w:p>
    <w:p w:rsidR="00F1283F" w:rsidRDefault="00F1283F" w:rsidP="00F1283F">
      <w:pPr>
        <w:pStyle w:val="ListParagraph"/>
        <w:rPr>
          <w:rFonts w:ascii="Times New Roman" w:hAnsi="Times New Roman" w:cs="Times New Roman"/>
          <w:sz w:val="20"/>
        </w:rPr>
      </w:pPr>
    </w:p>
    <w:p w:rsidR="00F1283F" w:rsidRDefault="00F1283F" w:rsidP="00F1283F">
      <w:pPr>
        <w:pStyle w:val="ListParagraph"/>
        <w:rPr>
          <w:rFonts w:ascii="Times New Roman" w:hAnsi="Times New Roman" w:cs="Times New Roman"/>
          <w:sz w:val="20"/>
        </w:rPr>
      </w:pPr>
    </w:p>
    <w:p w:rsidR="00F1283F" w:rsidRPr="00F1283F" w:rsidRDefault="00F1283F" w:rsidP="00F1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>Employee last name, department name, and street address of office. Sorted by department name.</w:t>
      </w:r>
    </w:p>
    <w:p w:rsidR="00F1283F" w:rsidRDefault="00F1283F" w:rsidP="00F1283F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SELECT EMPLOYEES.LAST_NAME</w:t>
      </w:r>
      <w:proofErr w:type="gramStart"/>
      <w:r>
        <w:rPr>
          <w:rFonts w:ascii="Times New Roman" w:hAnsi="Times New Roman" w:cs="Times New Roman"/>
          <w:sz w:val="20"/>
        </w:rPr>
        <w:t>,DEPARTMENTS.DEPARTMENT</w:t>
      </w:r>
      <w:proofErr w:type="gramEnd"/>
      <w:r>
        <w:rPr>
          <w:rFonts w:ascii="Times New Roman" w:hAnsi="Times New Roman" w:cs="Times New Roman"/>
          <w:sz w:val="20"/>
        </w:rPr>
        <w:t>_NAME,LOCATIONS.STREET_ADDRESS</w:t>
      </w:r>
    </w:p>
    <w:p w:rsidR="00F1283F" w:rsidRDefault="00F1283F" w:rsidP="00F1283F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FROM (DEPARTMENTS INNER JOIN LOCATIONS ON</w:t>
      </w:r>
    </w:p>
    <w:p w:rsidR="00F1283F" w:rsidRDefault="00F1283F" w:rsidP="00F1283F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DEPARTMENTS.LOCATION_ID = LOCATIONS.LOCATION_ID</w:t>
      </w:r>
      <w:proofErr w:type="gramStart"/>
      <w:r>
        <w:rPr>
          <w:rFonts w:ascii="Times New Roman" w:hAnsi="Times New Roman" w:cs="Times New Roman"/>
          <w:sz w:val="20"/>
        </w:rPr>
        <w:t>)LEFT</w:t>
      </w:r>
      <w:proofErr w:type="gramEnd"/>
      <w:r>
        <w:rPr>
          <w:rFonts w:ascii="Times New Roman" w:hAnsi="Times New Roman" w:cs="Times New Roman"/>
          <w:sz w:val="20"/>
        </w:rPr>
        <w:t xml:space="preserve"> JOIN EMPLOYEES</w:t>
      </w:r>
    </w:p>
    <w:p w:rsidR="00F1283F" w:rsidRDefault="00F1283F" w:rsidP="00F1283F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ON EMPLOYEES.DEPARTMENT_ID = DEPARTMENTS.DEPARTMENT_ID</w:t>
      </w:r>
    </w:p>
    <w:p w:rsidR="00F1283F" w:rsidRPr="00F1283F" w:rsidRDefault="00F1283F" w:rsidP="00F1283F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ORDER BY DEPARTMENTS.DEPARTMENT_NAME;</w:t>
      </w:r>
    </w:p>
    <w:sectPr w:rsidR="00F1283F" w:rsidRPr="00F128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FCB" w:rsidRDefault="00175FCB" w:rsidP="00175FCB">
      <w:pPr>
        <w:spacing w:after="0" w:line="240" w:lineRule="auto"/>
      </w:pPr>
      <w:r>
        <w:separator/>
      </w:r>
    </w:p>
  </w:endnote>
  <w:endnote w:type="continuationSeparator" w:id="0">
    <w:p w:rsidR="00175FCB" w:rsidRDefault="00175FCB" w:rsidP="0017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FCB" w:rsidRDefault="00175FCB" w:rsidP="00175FCB">
      <w:pPr>
        <w:spacing w:after="0" w:line="240" w:lineRule="auto"/>
      </w:pPr>
      <w:r>
        <w:separator/>
      </w:r>
    </w:p>
  </w:footnote>
  <w:footnote w:type="continuationSeparator" w:id="0">
    <w:p w:rsidR="00175FCB" w:rsidRDefault="00175FCB" w:rsidP="00175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FCB" w:rsidRDefault="00175FCB" w:rsidP="00175FCB">
    <w:pPr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Jake </w:t>
    </w:r>
    <w:proofErr w:type="spellStart"/>
    <w:r>
      <w:rPr>
        <w:rFonts w:ascii="Times New Roman" w:hAnsi="Times New Roman" w:cs="Times New Roman"/>
        <w:b/>
        <w:sz w:val="24"/>
      </w:rPr>
      <w:t>Lorah</w:t>
    </w:r>
    <w:proofErr w:type="spellEnd"/>
  </w:p>
  <w:p w:rsidR="00175FCB" w:rsidRDefault="00175FCB" w:rsidP="00175FCB">
    <w:pPr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2/16/16</w:t>
    </w:r>
  </w:p>
  <w:p w:rsidR="00175FCB" w:rsidRPr="00175FCB" w:rsidRDefault="00175FCB">
    <w:pPr>
      <w:pStyle w:val="Header"/>
      <w:rPr>
        <w:b/>
      </w:rPr>
    </w:pPr>
  </w:p>
  <w:p w:rsidR="00175FCB" w:rsidRDefault="00175F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5847"/>
    <w:multiLevelType w:val="hybridMultilevel"/>
    <w:tmpl w:val="DB0C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55464"/>
    <w:multiLevelType w:val="hybridMultilevel"/>
    <w:tmpl w:val="24D2D51E"/>
    <w:lvl w:ilvl="0" w:tplc="7BE478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3B"/>
    <w:rsid w:val="000E32B0"/>
    <w:rsid w:val="00175FCB"/>
    <w:rsid w:val="00190A85"/>
    <w:rsid w:val="002F1F9E"/>
    <w:rsid w:val="00657EA0"/>
    <w:rsid w:val="00A3403B"/>
    <w:rsid w:val="00ED4D55"/>
    <w:rsid w:val="00F1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FCB"/>
  </w:style>
  <w:style w:type="paragraph" w:styleId="Footer">
    <w:name w:val="footer"/>
    <w:basedOn w:val="Normal"/>
    <w:link w:val="FooterChar"/>
    <w:uiPriority w:val="99"/>
    <w:unhideWhenUsed/>
    <w:rsid w:val="0017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FCB"/>
  </w:style>
  <w:style w:type="paragraph" w:styleId="ListParagraph">
    <w:name w:val="List Paragraph"/>
    <w:basedOn w:val="Normal"/>
    <w:uiPriority w:val="34"/>
    <w:qFormat/>
    <w:rsid w:val="00175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FCB"/>
  </w:style>
  <w:style w:type="paragraph" w:styleId="Footer">
    <w:name w:val="footer"/>
    <w:basedOn w:val="Normal"/>
    <w:link w:val="FooterChar"/>
    <w:uiPriority w:val="99"/>
    <w:unhideWhenUsed/>
    <w:rsid w:val="0017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FCB"/>
  </w:style>
  <w:style w:type="paragraph" w:styleId="ListParagraph">
    <w:name w:val="List Paragraph"/>
    <w:basedOn w:val="Normal"/>
    <w:uiPriority w:val="34"/>
    <w:qFormat/>
    <w:rsid w:val="0017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C40DD-3299-437B-9BDD-09EC9DEF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198CEF33</Template>
  <TotalTime>27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5</cp:revision>
  <dcterms:created xsi:type="dcterms:W3CDTF">2016-02-17T13:59:00Z</dcterms:created>
  <dcterms:modified xsi:type="dcterms:W3CDTF">2016-02-17T14:26:00Z</dcterms:modified>
</cp:coreProperties>
</file>