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515D6E">
      <w:pPr>
        <w:spacing w:line="276" w:lineRule="auto"/>
        <w:rPr>
          <w:rFonts w:eastAsia="Times New Roman"/>
          <w:sz w:val="32"/>
        </w:rPr>
      </w:pPr>
      <w:bookmarkStart w:id="0" w:name="_GoBack"/>
      <w:bookmarkEnd w:id="0"/>
      <w:r>
        <w:rPr>
          <w:rFonts w:eastAsia="Times New Roman"/>
          <w:sz w:val="32"/>
        </w:rPr>
        <w:t>&lt;body&gt;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&lt;body background="back.gif" bgcolor="white" link="#4A9ACA" vlink="#4A9ACA" alink="#orange"&gt;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&lt;center&gt;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&lt;br&gt;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&lt;p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WIDTH=75% CELLPADDING=3 CELLSPACING=1 BORDER=1 BGCOLOR="#EDEDED" BORDERCOLOR="#B6C4E7"&gt;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&lt;TD ALIGN="CENTER"&gt;&lt;p</w:t>
      </w:r>
      <w:r>
        <w:rPr>
          <w:rFonts w:eastAsia="Times New Roman"/>
          <w:sz w:val="32"/>
        </w:rPr>
        <w:t xml:space="preserve"> align="center"&gt;&lt;small&gt;&lt;font face="Verdana"&gt;&lt;strong&gt;Description: &lt;/strong&gt;This C++ program will create an .EXE file which will display the largest element in an array. Scroll down to view the source below.&lt;/font&gt;&lt;/small&gt;&lt;/p&gt;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&lt;/TD&gt;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&lt;/TR&gt;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&lt;/TABLE&gt;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</w:t>
      </w:r>
      <w:r>
        <w:rPr>
          <w:rFonts w:eastAsia="Times New Roman"/>
          <w:sz w:val="32"/>
        </w:rPr>
        <w:t>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WIDTH="98%" CELLSPACING="5"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&lt;br&gt;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&lt;CENTER&gt;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cellspacing="1" bgcolor="#B6C4E7" height="10"&gt;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&lt;td width="726" bgcolor="#EDEDED"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</w:t>
      </w:r>
      <w:r>
        <w:rPr>
          <w:rFonts w:eastAsia="Times New Roman"/>
          <w:sz w:val="32"/>
        </w:rPr>
        <w:t xml:space="preserve">    height="17" id="fix"&gt;&lt;p align="center"&gt;&lt;p align="center"&gt;&lt;font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color="gray" size="2" face="Arial"&gt;&lt;b&gt;Header [max.h]&lt;/b&gt;&lt;/font&gt;&lt;/p&gt;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&lt;/td&gt;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&lt;/tr&gt;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WIDTH="740" CELLSPACING="</w:t>
      </w:r>
      <w:r>
        <w:rPr>
          <w:rFonts w:eastAsia="Times New Roman"/>
          <w:sz w:val="32"/>
        </w:rPr>
        <w:t>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&lt;TR&gt;&lt;br&gt;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&lt;p align="center"&gt;&lt;a href="javascript:highlight(0)" onMouseover="window.status='';return true"&gt;&lt;/a&gt;&lt;!--webbot bot="HTMLMarkup"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endspan --&gt;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&lt;textarea rows="15" name="S1" style="background-color: rgb(182,196,231); cols="45</w:t>
      </w:r>
      <w:r>
        <w:rPr>
          <w:rFonts w:eastAsia="Times New Roman"/>
          <w:sz w:val="32"/>
        </w:rPr>
        <w:t>" wrap="virtual" style="width:98%"&gt;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#ifndef MAX1_H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#define MAX1_H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class array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public: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array();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void fillup(int ar[],int size);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void printit (int ar[],int size);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void findmax(int ar[],int size);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int kay(int ar[],int size);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private: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int x;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int sumit;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};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#endif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&lt;/textarea&gt;&lt;/p&gt;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&lt;/form&gt;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WIDTH="98%" CELLSPACING="1"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&lt;CENTER&gt;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cellspacing="1" bgcolor="#B6C4E7" height="10"&gt;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&lt;td width="726" bgcolor="#EDEDED"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height="17" id="fix"&gt;&lt;p align="center"&gt;&lt;p align="center"&gt;&lt;font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color="gray" size="1" face="verdana,arial,helvetica"&gt;&lt;b&gt;Implementation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&lt;/b&gt;&lt;/font&gt;&lt;/p&gt;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</w:t>
      </w:r>
      <w:r>
        <w:rPr>
          <w:rFonts w:eastAsia="Times New Roman"/>
          <w:sz w:val="32"/>
        </w:rPr>
        <w:t xml:space="preserve">           &lt;/td&gt;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&lt;/tr&gt;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WIDTH="740" CELLSPACING="1"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&lt;TR&gt;&lt;br&gt;     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&lt;p align="center"&gt;&lt;a href="javascript:highlight(0)" onMouseover="window.status='';return true"&gt;&lt;/a&gt;&lt;!--webbot bot="HTMLMarkup"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endspan --&gt;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&lt;textarea rows="18" name="S1" style="background-color: rgb(182,196,231); cols="45" wrap="virtual" style="width:98%"&gt;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#include&lt;iostream.h&gt;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#include  "c:\bc45\bin\pmshop\cpp\split\max1.h"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array::array() {}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void array::fillup(int </w:t>
      </w:r>
      <w:r>
        <w:rPr>
          <w:rFonts w:eastAsia="Times New Roman"/>
          <w:sz w:val="32"/>
        </w:rPr>
        <w:t>ar[],int size)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cout &lt;&lt; "\n Drupaul Singh";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cout &lt;&lt; "\n Array CSII";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cout &lt;&lt; "\n 9-14-00";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ar[0]=10;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ar[1]=12;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ar[2]=20;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ar[3]=14;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ar[4]=6;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ar[5]=2;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ar[6]=16;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ar[7]=18;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ar[8]=2;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void array::printit(int ar[],int size)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>for (int x=0; x&lt;size; x++)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cout &lt;&lt; "\n\n Element "&lt;&lt;x&lt;&lt;" has the value of "&lt;&lt;ar[x];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 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int array::kay(int ar[],int size)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int max;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int x;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int addr;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max = ar[0];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for(x=1; x&lt;=size-1; x++)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 if (ar[x]&gt;max)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max = ar[x];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  addr = x;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return addr;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void array::findmax(int ar[], int size)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 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int c;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c=array::kay(ar,size);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 cout &lt;&lt; "\n\n   The largest number is " &lt;&lt; ar[c];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 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&lt;/textarea&gt;&lt;/p&gt;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&lt;</w:t>
      </w:r>
      <w:r>
        <w:rPr>
          <w:rFonts w:eastAsia="Times New Roman"/>
          <w:sz w:val="32"/>
        </w:rPr>
        <w:t>/form&gt;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WIDTH="98%" CELLSPACING="1"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WIDTH="98%" CELLSPACING="1"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&lt;CENTER&gt;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cellspacing="1" bgcolor="#B6C4E7</w:t>
      </w:r>
      <w:r>
        <w:rPr>
          <w:rFonts w:eastAsia="Times New Roman"/>
          <w:sz w:val="32"/>
        </w:rPr>
        <w:t>" height="10"&gt;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&lt;td width="726" bgcolor="#EDEDED"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height="17" id="fix"&gt;&lt;p align="center"&gt;&lt;p align="center"&gt;&lt;font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color="gray" size="1" face="verdana,arial,helvetica"&gt;&lt;b&gt;Driver&lt;/b&gt;&lt;/font&gt;&lt;/p&gt;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&lt;/td&gt;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&lt;/tr&gt;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WIDTH="740" CELLSPACING="1"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&lt;TR&gt;&lt;br&gt;     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&lt;p align="center"&gt;&lt;a href="javascript:highlight(0)" onMouseover="window.status='';return true"&gt;&lt;/a&gt;&lt;!--webbot bot="HTMLMar</w:t>
      </w:r>
      <w:r>
        <w:rPr>
          <w:rFonts w:eastAsia="Times New Roman"/>
          <w:sz w:val="32"/>
        </w:rPr>
        <w:t>kup"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endspan --&gt;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&lt;textarea rows="11" name="S1" style="background-color: rgb(182,196,231); cols="45" wrap="virtual" style="width:98%"&gt;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#include&lt;iostream.h&gt;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#include "c:\bc45\bin\pmshop\cpp\split\max1.h"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void main()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{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int ar[9];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 xml:space="preserve">array </w:t>
      </w:r>
      <w:r>
        <w:rPr>
          <w:rFonts w:eastAsia="Times New Roman"/>
          <w:sz w:val="32"/>
        </w:rPr>
        <w:t>func;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func.fillup(ar,9);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func.printit(ar,9);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</w:r>
      <w:r>
        <w:rPr>
          <w:rFonts w:eastAsia="Times New Roman"/>
          <w:sz w:val="32"/>
        </w:rPr>
        <w:tab/>
        <w:t>func.findmax(ar,9);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 xml:space="preserve"> }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&lt;/textarea&gt;&lt;/p&gt;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&lt;/form&gt;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WIDTH="98%" CELLSPACING="1"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WIDTH="98%" CELLSPACING="1" h</w:t>
      </w:r>
      <w:r>
        <w:rPr>
          <w:rFonts w:eastAsia="Times New Roman"/>
          <w:sz w:val="32"/>
        </w:rPr>
        <w:t>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&lt;CENTER&gt;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cellspacing="1" bgcolor="#B6C4E7" height="10"&gt;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&lt;td width="726" bgcolor="#EDEDED"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height="17" id="fix"&gt;&lt;p align="center"&gt;&lt;p align="center"&gt;&lt;font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color="gray" size="1" face="verdana,arial,helvetica"&gt;&lt;b&gt;Output&lt;/b&gt;&lt;/font&gt;&lt;/p&gt;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&lt;/td&gt;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&lt;/tr&gt;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WIDTH="740" CELLSPACING="1"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&lt;TR&gt;&lt;br&gt;     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&lt;p align="center"&gt;&lt;a href=</w:t>
      </w:r>
      <w:r>
        <w:rPr>
          <w:rFonts w:eastAsia="Times New Roman"/>
          <w:sz w:val="32"/>
        </w:rPr>
        <w:t>"javascript:highlight(0)" onMouseover="window.status='';return true"&gt;&lt;/a&gt;&lt;!--webbot bot="HTMLMarkup"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endspan --&gt;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&lt;textarea rows="19" name="S1" style="background-color: rgb(182,196,231); cols="45" wrap="virtual" style="width:98%"&gt;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0 has</w:t>
      </w:r>
      <w:r>
        <w:rPr>
          <w:rFonts w:eastAsia="Times New Roman"/>
          <w:sz w:val="32"/>
        </w:rPr>
        <w:t xml:space="preserve"> the value of 10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1 has the value of 12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2 has the value of 20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3 has the value of 14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4 has the value of 6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5 has the value of 2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6 has the value of 16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7 has the value of 18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Element 8 has t</w:t>
      </w:r>
      <w:r>
        <w:rPr>
          <w:rFonts w:eastAsia="Times New Roman"/>
          <w:sz w:val="32"/>
        </w:rPr>
        <w:t>he value of 2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ab/>
        <w:t>The largest number is 20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&lt;/textarea&gt;&lt;/p&gt;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&lt;/form&gt;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WIDTH="98%" CELLSPACING="1"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&lt;CENTER&gt;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cellspacing="1" bgcolor="#B6C4E7" height="10"&gt;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</w:t>
      </w:r>
      <w:r>
        <w:rPr>
          <w:rFonts w:eastAsia="Times New Roman"/>
          <w:sz w:val="32"/>
        </w:rPr>
        <w:t xml:space="preserve">      &lt;tr&gt;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&lt;td width="726" bgcolor="#EDEDED"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height="17" id="fix"&gt;&lt;p align="center"&gt;&lt;p align="center"&gt;&lt;font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color="gray" size="1" face="Arial"&gt;&lt;b&gt;© 2000-2001 Drupaul Singh. All Rights Reserved.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&lt;/b&gt;&lt;/font&gt;&lt;/p</w:t>
      </w:r>
      <w:r>
        <w:rPr>
          <w:rFonts w:eastAsia="Times New Roman"/>
          <w:sz w:val="32"/>
        </w:rPr>
        <w:t xml:space="preserve">&gt; 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&lt;/td&gt;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&lt;/tr&gt;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&lt;DIV ALIGN="center"&gt;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&lt;TABLE BORDER="0" WIDTH="750" CELLSPACING="4" height="1"&gt;</w:t>
      </w:r>
    </w:p>
    <w:p w:rsidR="00000000" w:rsidRDefault="00515D6E">
      <w:pPr>
        <w:spacing w:line="276" w:lineRule="auto"/>
        <w:rPr>
          <w:rFonts w:eastAsia="Times New Roman"/>
          <w:sz w:val="32"/>
        </w:rPr>
      </w:pPr>
      <w:r>
        <w:rPr>
          <w:rFonts w:eastAsia="Times New Roman"/>
          <w:sz w:val="32"/>
        </w:rPr>
        <w:t>&lt;TR&gt;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15D6E"/>
    <w:rsid w:val="0051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4A9AC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A9ACA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4A9AC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A9ACA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back.gif" TargetMode="Externa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EC518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BEC518A6</Template>
  <TotalTime>0</TotalTime>
  <Pages>4</Pages>
  <Words>565</Words>
  <Characters>5704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PCTI</dc:creator>
  <cp:lastModifiedBy>PCTI</cp:lastModifiedBy>
  <cp:revision>2</cp:revision>
  <dcterms:created xsi:type="dcterms:W3CDTF">2019-03-12T12:33:00Z</dcterms:created>
  <dcterms:modified xsi:type="dcterms:W3CDTF">2019-03-12T12:33:00Z</dcterms:modified>
</cp:coreProperties>
</file>