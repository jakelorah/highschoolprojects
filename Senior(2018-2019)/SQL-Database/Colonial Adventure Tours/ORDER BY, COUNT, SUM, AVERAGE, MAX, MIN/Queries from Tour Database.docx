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4A" w:rsidRDefault="00122C5C">
      <w:pPr>
        <w:rPr>
          <w:b/>
        </w:rPr>
      </w:pPr>
      <w:r w:rsidRPr="00122C5C">
        <w:rPr>
          <w:b/>
        </w:rPr>
        <w:t>Queries from Tour Database</w:t>
      </w:r>
      <w:r w:rsidR="005565D9">
        <w:rPr>
          <w:b/>
        </w:rPr>
        <w:t xml:space="preserve"> – 1/</w:t>
      </w:r>
      <w:r w:rsidR="00ED1EB8">
        <w:rPr>
          <w:b/>
        </w:rPr>
        <w:t>30</w:t>
      </w:r>
      <w:r w:rsidR="005565D9">
        <w:rPr>
          <w:b/>
        </w:rPr>
        <w:t>/19</w:t>
      </w:r>
      <w:r w:rsidR="005565D9">
        <w:rPr>
          <w:b/>
        </w:rPr>
        <w:tab/>
      </w:r>
      <w:r w:rsidR="005565D9">
        <w:rPr>
          <w:b/>
        </w:rPr>
        <w:tab/>
      </w:r>
      <w:r w:rsidR="005565D9">
        <w:rPr>
          <w:b/>
        </w:rPr>
        <w:tab/>
      </w:r>
      <w:r w:rsidR="005565D9">
        <w:rPr>
          <w:b/>
        </w:rPr>
        <w:tab/>
      </w:r>
      <w:r w:rsidR="005565D9">
        <w:rPr>
          <w:b/>
        </w:rPr>
        <w:tab/>
      </w:r>
      <w:r w:rsidR="005565D9">
        <w:rPr>
          <w:b/>
        </w:rPr>
        <w:tab/>
      </w:r>
      <w:r w:rsidR="005565D9">
        <w:rPr>
          <w:b/>
        </w:rPr>
        <w:tab/>
      </w:r>
      <w:r w:rsidRPr="00122C5C">
        <w:rPr>
          <w:b/>
        </w:rPr>
        <w:t xml:space="preserve">Jake </w:t>
      </w:r>
      <w:proofErr w:type="spellStart"/>
      <w:r w:rsidRPr="00122C5C">
        <w:rPr>
          <w:b/>
        </w:rPr>
        <w:t>Lorah</w:t>
      </w:r>
      <w:proofErr w:type="spellEnd"/>
    </w:p>
    <w:p w:rsidR="00122C5C" w:rsidRDefault="00122C5C">
      <w:pPr>
        <w:rPr>
          <w:b/>
        </w:rPr>
      </w:pPr>
    </w:p>
    <w:p w:rsidR="00ED1EB8" w:rsidRDefault="00ED1EB8" w:rsidP="00ED1EB8">
      <w:pPr>
        <w:pStyle w:val="ListParagraph"/>
        <w:numPr>
          <w:ilvl w:val="0"/>
          <w:numId w:val="3"/>
        </w:numPr>
        <w:spacing w:after="0"/>
      </w:pPr>
      <w:r>
        <w:t>SELECT CUSTOMER_NUM, LAST_NAME, FIRST_NAME</w:t>
      </w:r>
    </w:p>
    <w:p w:rsidR="00ED1EB8" w:rsidRDefault="00ED1EB8" w:rsidP="00ED1EB8">
      <w:pPr>
        <w:spacing w:after="0"/>
        <w:ind w:firstLine="720"/>
      </w:pPr>
      <w:r>
        <w:t>FROM CUSTOMER</w:t>
      </w:r>
    </w:p>
    <w:p w:rsidR="00ED1EB8" w:rsidRDefault="00ED1EB8" w:rsidP="00ED1EB8">
      <w:pPr>
        <w:spacing w:after="0"/>
        <w:ind w:firstLine="720"/>
      </w:pPr>
      <w:r>
        <w:t>ORDER BY CUSTOMER_NUM;</w:t>
      </w:r>
    </w:p>
    <w:p w:rsidR="005866E5" w:rsidRDefault="008746AE" w:rsidP="00ED1EB8">
      <w:pPr>
        <w:rPr>
          <w:color w:val="FF0000"/>
        </w:rPr>
      </w:pPr>
      <w:r w:rsidRPr="00ED1E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85EE5" wp14:editId="31DD5CA5">
                <wp:simplePos x="0" y="0"/>
                <wp:positionH relativeFrom="column">
                  <wp:posOffset>-906145</wp:posOffset>
                </wp:positionH>
                <wp:positionV relativeFrom="paragraph">
                  <wp:posOffset>400630</wp:posOffset>
                </wp:positionV>
                <wp:extent cx="783145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1.55pt" to="545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" strokecolor="#4579b8 [3044]"/>
            </w:pict>
          </mc:Fallback>
        </mc:AlternateContent>
      </w:r>
      <w:r w:rsidR="00122C5C" w:rsidRPr="00ED1EB8">
        <w:rPr>
          <w:color w:val="FF0000"/>
        </w:rPr>
        <w:t xml:space="preserve">Prints </w:t>
      </w:r>
      <w:r w:rsidR="00ED1EB8" w:rsidRPr="00ED1EB8">
        <w:rPr>
          <w:color w:val="FF0000"/>
        </w:rPr>
        <w:t>CUSTOMER_NUM, LAST_NAME,</w:t>
      </w:r>
      <w:r w:rsidR="00ED1EB8">
        <w:rPr>
          <w:color w:val="FF0000"/>
        </w:rPr>
        <w:t xml:space="preserve"> and</w:t>
      </w:r>
      <w:r w:rsidR="00ED1EB8" w:rsidRPr="00ED1EB8">
        <w:rPr>
          <w:color w:val="FF0000"/>
        </w:rPr>
        <w:t xml:space="preserve"> FIRST_NAME</w:t>
      </w:r>
      <w:r w:rsidR="00ED1EB8">
        <w:rPr>
          <w:color w:val="FF0000"/>
        </w:rPr>
        <w:t xml:space="preserve"> column</w:t>
      </w:r>
      <w:r w:rsidR="00ED1EB8" w:rsidRPr="00ED1EB8">
        <w:rPr>
          <w:color w:val="FF0000"/>
        </w:rPr>
        <w:t xml:space="preserve"> </w:t>
      </w:r>
      <w:r w:rsidR="00122C5C" w:rsidRPr="00ED1EB8">
        <w:rPr>
          <w:color w:val="FF0000"/>
        </w:rPr>
        <w:t xml:space="preserve">in </w:t>
      </w:r>
      <w:r w:rsidR="00ED1EB8">
        <w:rPr>
          <w:color w:val="FF0000"/>
        </w:rPr>
        <w:t>Customer</w:t>
      </w:r>
      <w:r w:rsidR="00122C5C" w:rsidRPr="00ED1EB8">
        <w:rPr>
          <w:color w:val="FF0000"/>
        </w:rPr>
        <w:t xml:space="preserve"> </w:t>
      </w:r>
      <w:r w:rsidR="00122C5C">
        <w:rPr>
          <w:color w:val="FF0000"/>
        </w:rPr>
        <w:t>table</w:t>
      </w:r>
      <w:r w:rsidR="00ED1EB8">
        <w:rPr>
          <w:color w:val="FF0000"/>
        </w:rPr>
        <w:t xml:space="preserve"> in the order of</w:t>
      </w:r>
      <w:r w:rsidR="00707834">
        <w:rPr>
          <w:color w:val="FF0000"/>
        </w:rPr>
        <w:t xml:space="preserve"> the</w:t>
      </w:r>
      <w:r w:rsidR="00ED1EB8">
        <w:rPr>
          <w:color w:val="FF0000"/>
        </w:rPr>
        <w:t xml:space="preserve"> CUSTOMER_NUM</w:t>
      </w:r>
      <w:r w:rsidR="00707834">
        <w:rPr>
          <w:color w:val="FF0000"/>
        </w:rPr>
        <w:t xml:space="preserve"> column</w:t>
      </w:r>
      <w:r w:rsidR="00ED1EB8">
        <w:rPr>
          <w:color w:val="FF0000"/>
        </w:rPr>
        <w:t xml:space="preserve"> (default ascending order)</w:t>
      </w:r>
    </w:p>
    <w:p w:rsidR="00D53831" w:rsidRDefault="00D53831" w:rsidP="00D53831">
      <w:pPr>
        <w:pStyle w:val="ListParagraph"/>
        <w:numPr>
          <w:ilvl w:val="0"/>
          <w:numId w:val="3"/>
        </w:numPr>
        <w:spacing w:after="0"/>
      </w:pPr>
      <w:r>
        <w:t>SELECT CUSTOMER_NUM, LAST_NAME, FIRST_NAME</w:t>
      </w:r>
    </w:p>
    <w:p w:rsidR="00D53831" w:rsidRDefault="00D53831" w:rsidP="00D53831">
      <w:pPr>
        <w:spacing w:after="0"/>
        <w:ind w:firstLine="720"/>
      </w:pPr>
      <w:r>
        <w:t>FROM CUSTOMER</w:t>
      </w:r>
    </w:p>
    <w:p w:rsidR="00D53831" w:rsidRDefault="00D53831" w:rsidP="00D53831">
      <w:pPr>
        <w:spacing w:after="0"/>
        <w:ind w:firstLine="720"/>
      </w:pPr>
      <w:r>
        <w:t>ORDER BY CUSTOMER_NUM DESC;</w:t>
      </w:r>
    </w:p>
    <w:p w:rsidR="005866E5" w:rsidRDefault="008746AE" w:rsidP="00122C5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237FB" wp14:editId="181A9192">
                <wp:simplePos x="0" y="0"/>
                <wp:positionH relativeFrom="column">
                  <wp:posOffset>-904875</wp:posOffset>
                </wp:positionH>
                <wp:positionV relativeFrom="paragraph">
                  <wp:posOffset>400326</wp:posOffset>
                </wp:positionV>
                <wp:extent cx="783145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1.5pt" to="545.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" strokecolor="#4579b8 [3044]"/>
            </w:pict>
          </mc:Fallback>
        </mc:AlternateContent>
      </w:r>
      <w:r w:rsidR="00D53831" w:rsidRPr="00ED1EB8">
        <w:rPr>
          <w:color w:val="FF0000"/>
        </w:rPr>
        <w:t>Prints CUSTOMER_NUM, LAST_NAME,</w:t>
      </w:r>
      <w:r w:rsidR="00D53831">
        <w:rPr>
          <w:color w:val="FF0000"/>
        </w:rPr>
        <w:t xml:space="preserve"> and</w:t>
      </w:r>
      <w:r w:rsidR="00D53831" w:rsidRPr="00ED1EB8">
        <w:rPr>
          <w:color w:val="FF0000"/>
        </w:rPr>
        <w:t xml:space="preserve"> FIRST_NAME</w:t>
      </w:r>
      <w:r w:rsidR="00D53831">
        <w:rPr>
          <w:color w:val="FF0000"/>
        </w:rPr>
        <w:t xml:space="preserve"> column</w:t>
      </w:r>
      <w:r w:rsidR="00D53831" w:rsidRPr="00ED1EB8">
        <w:rPr>
          <w:color w:val="FF0000"/>
        </w:rPr>
        <w:t xml:space="preserve"> in </w:t>
      </w:r>
      <w:r w:rsidR="00D53831">
        <w:rPr>
          <w:color w:val="FF0000"/>
        </w:rPr>
        <w:t>Customer</w:t>
      </w:r>
      <w:r w:rsidR="00D53831" w:rsidRPr="00ED1EB8">
        <w:rPr>
          <w:color w:val="FF0000"/>
        </w:rPr>
        <w:t xml:space="preserve"> </w:t>
      </w:r>
      <w:r w:rsidR="00D53831">
        <w:rPr>
          <w:color w:val="FF0000"/>
        </w:rPr>
        <w:t>table in the order of the CUSTOMER_NUM column (specified descending order)</w:t>
      </w:r>
    </w:p>
    <w:p w:rsidR="00D53831" w:rsidRDefault="00D53831" w:rsidP="00D53831">
      <w:pPr>
        <w:pStyle w:val="ListParagraph"/>
        <w:numPr>
          <w:ilvl w:val="0"/>
          <w:numId w:val="3"/>
        </w:numPr>
        <w:spacing w:after="0"/>
      </w:pPr>
      <w:r>
        <w:t>SELECT COUNT(*)</w:t>
      </w:r>
    </w:p>
    <w:p w:rsidR="00D53831" w:rsidRDefault="00D53831" w:rsidP="00D53831">
      <w:pPr>
        <w:spacing w:after="0"/>
        <w:ind w:firstLine="720"/>
      </w:pPr>
      <w:r>
        <w:t>FROM CUSTOMER</w:t>
      </w:r>
    </w:p>
    <w:p w:rsidR="00D53831" w:rsidRDefault="00D53831" w:rsidP="00D53831">
      <w:pPr>
        <w:spacing w:after="0"/>
        <w:ind w:left="720"/>
      </w:pPr>
      <w:r>
        <w:t>WHERE STATE = "NH";</w:t>
      </w:r>
    </w:p>
    <w:p w:rsidR="00E33399" w:rsidRDefault="008746AE" w:rsidP="00D5383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E3D2F" wp14:editId="392E14CF">
                <wp:simplePos x="0" y="0"/>
                <wp:positionH relativeFrom="column">
                  <wp:posOffset>-904875</wp:posOffset>
                </wp:positionH>
                <wp:positionV relativeFrom="paragraph">
                  <wp:posOffset>239395</wp:posOffset>
                </wp:positionV>
                <wp:extent cx="783145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85pt" to="5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" strokecolor="#4579b8 [3044]"/>
            </w:pict>
          </mc:Fallback>
        </mc:AlternateContent>
      </w:r>
      <w:r w:rsidR="00122C5C" w:rsidRPr="00122C5C">
        <w:rPr>
          <w:color w:val="FF0000"/>
        </w:rPr>
        <w:t>Print</w:t>
      </w:r>
      <w:r w:rsidR="00B9788A">
        <w:rPr>
          <w:color w:val="FF0000"/>
        </w:rPr>
        <w:t>s the number of rows that contain the State “NH” in the Custo</w:t>
      </w:r>
      <w:r w:rsidR="00F62C1A">
        <w:rPr>
          <w:color w:val="FF0000"/>
        </w:rPr>
        <w:t>mer table. Just prints a number</w:t>
      </w:r>
    </w:p>
    <w:p w:rsidR="00F1771E" w:rsidRPr="00F1771E" w:rsidRDefault="00F1771E" w:rsidP="00F1771E">
      <w:pPr>
        <w:pStyle w:val="ListParagraph"/>
        <w:numPr>
          <w:ilvl w:val="0"/>
          <w:numId w:val="3"/>
        </w:numPr>
      </w:pPr>
      <w:r w:rsidRPr="00F1771E">
        <w:t>SELECT SUM(TRIP_PRICE)</w:t>
      </w:r>
    </w:p>
    <w:p w:rsidR="00F62C1A" w:rsidRDefault="00F1771E" w:rsidP="00F62C1A">
      <w:pPr>
        <w:pStyle w:val="ListParagraph"/>
        <w:spacing w:after="0"/>
      </w:pPr>
      <w:r w:rsidRPr="00F1771E">
        <w:t>FROM RESERVATION;</w:t>
      </w:r>
    </w:p>
    <w:p w:rsidR="00F62C1A" w:rsidRDefault="00F62C1A" w:rsidP="00F62C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42012" wp14:editId="7F2F3165">
                <wp:simplePos x="0" y="0"/>
                <wp:positionH relativeFrom="column">
                  <wp:posOffset>-904875</wp:posOffset>
                </wp:positionH>
                <wp:positionV relativeFrom="paragraph">
                  <wp:posOffset>239395</wp:posOffset>
                </wp:positionV>
                <wp:extent cx="7831455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85pt" to="5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" strokecolor="#4579b8 [3044]"/>
            </w:pict>
          </mc:Fallback>
        </mc:AlternateContent>
      </w:r>
      <w:r w:rsidRPr="00F62C1A">
        <w:rPr>
          <w:color w:val="FF0000"/>
        </w:rPr>
        <w:t xml:space="preserve">Prints the </w:t>
      </w:r>
      <w:r>
        <w:rPr>
          <w:color w:val="FF0000"/>
        </w:rPr>
        <w:t>sum of the values in the TRIP_PRICE column in the Reservation table</w:t>
      </w:r>
    </w:p>
    <w:p w:rsidR="00F62C1A" w:rsidRDefault="00F62C1A" w:rsidP="00F62C1A">
      <w:pPr>
        <w:spacing w:after="0"/>
      </w:pPr>
    </w:p>
    <w:p w:rsidR="00F62C1A" w:rsidRPr="00F1771E" w:rsidRDefault="00F62C1A" w:rsidP="00F62C1A">
      <w:pPr>
        <w:pStyle w:val="ListParagraph"/>
        <w:numPr>
          <w:ilvl w:val="0"/>
          <w:numId w:val="3"/>
        </w:numPr>
      </w:pPr>
      <w:r w:rsidRPr="00F1771E">
        <w:t>SELECT</w:t>
      </w:r>
      <w:r w:rsidR="007C18E4">
        <w:t xml:space="preserve"> AVG</w:t>
      </w:r>
      <w:r w:rsidRPr="00F1771E">
        <w:t>(TRIP_PRICE)</w:t>
      </w:r>
    </w:p>
    <w:p w:rsidR="00F62C1A" w:rsidRDefault="00F62C1A" w:rsidP="00F62C1A">
      <w:pPr>
        <w:pStyle w:val="ListParagraph"/>
        <w:spacing w:after="0"/>
      </w:pPr>
      <w:r w:rsidRPr="00F1771E">
        <w:t>FROM RESERVATION;</w:t>
      </w:r>
    </w:p>
    <w:p w:rsidR="007C18E4" w:rsidRDefault="00F62C1A" w:rsidP="007C18E4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89030" wp14:editId="0EC04ADF">
                <wp:simplePos x="0" y="0"/>
                <wp:positionH relativeFrom="column">
                  <wp:posOffset>-904875</wp:posOffset>
                </wp:positionH>
                <wp:positionV relativeFrom="paragraph">
                  <wp:posOffset>239395</wp:posOffset>
                </wp:positionV>
                <wp:extent cx="7831455" cy="0"/>
                <wp:effectExtent l="0" t="0" r="171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85pt" to="5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" strokecolor="#4579b8 [3044]"/>
            </w:pict>
          </mc:Fallback>
        </mc:AlternateContent>
      </w:r>
      <w:r w:rsidRPr="00F62C1A">
        <w:rPr>
          <w:color w:val="FF0000"/>
        </w:rPr>
        <w:t xml:space="preserve">Prints the </w:t>
      </w:r>
      <w:r w:rsidR="007C18E4">
        <w:rPr>
          <w:color w:val="FF0000"/>
        </w:rPr>
        <w:t>average</w:t>
      </w:r>
      <w:r>
        <w:rPr>
          <w:color w:val="FF0000"/>
        </w:rPr>
        <w:t xml:space="preserve"> of the values in the TRIP_PRICE column in the Reservation table</w:t>
      </w:r>
    </w:p>
    <w:p w:rsidR="007C18E4" w:rsidRPr="007C18E4" w:rsidRDefault="007C18E4" w:rsidP="007C18E4">
      <w:pPr>
        <w:spacing w:after="0"/>
        <w:rPr>
          <w:color w:val="FF0000"/>
        </w:rPr>
      </w:pPr>
    </w:p>
    <w:p w:rsidR="007C18E4" w:rsidRPr="00F1771E" w:rsidRDefault="007C18E4" w:rsidP="007C18E4">
      <w:pPr>
        <w:pStyle w:val="ListParagraph"/>
        <w:numPr>
          <w:ilvl w:val="0"/>
          <w:numId w:val="3"/>
        </w:numPr>
      </w:pPr>
      <w:r w:rsidRPr="00F1771E">
        <w:t>SELECT</w:t>
      </w:r>
      <w:r>
        <w:t xml:space="preserve"> </w:t>
      </w:r>
      <w:r>
        <w:t>MAX</w:t>
      </w:r>
      <w:r w:rsidRPr="00F1771E">
        <w:t>(TRIP_PRICE)</w:t>
      </w:r>
    </w:p>
    <w:p w:rsidR="007C18E4" w:rsidRDefault="007C18E4" w:rsidP="007C18E4">
      <w:pPr>
        <w:pStyle w:val="ListParagraph"/>
        <w:spacing w:after="0"/>
      </w:pPr>
      <w:r w:rsidRPr="00F1771E">
        <w:t>FROM RESERVATION;</w:t>
      </w:r>
    </w:p>
    <w:p w:rsidR="007C18E4" w:rsidRPr="00F62C1A" w:rsidRDefault="007C18E4" w:rsidP="007C18E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1382A" wp14:editId="4054A2DC">
                <wp:simplePos x="0" y="0"/>
                <wp:positionH relativeFrom="column">
                  <wp:posOffset>-904875</wp:posOffset>
                </wp:positionH>
                <wp:positionV relativeFrom="paragraph">
                  <wp:posOffset>239395</wp:posOffset>
                </wp:positionV>
                <wp:extent cx="7831455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85pt" to="5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" strokecolor="#4579b8 [3044]"/>
            </w:pict>
          </mc:Fallback>
        </mc:AlternateContent>
      </w:r>
      <w:r w:rsidRPr="00F62C1A">
        <w:rPr>
          <w:color w:val="FF0000"/>
        </w:rPr>
        <w:t xml:space="preserve">Prints the </w:t>
      </w:r>
      <w:r>
        <w:rPr>
          <w:color w:val="FF0000"/>
        </w:rPr>
        <w:t>max</w:t>
      </w:r>
      <w:r>
        <w:rPr>
          <w:color w:val="FF0000"/>
        </w:rPr>
        <w:t xml:space="preserve"> </w:t>
      </w:r>
      <w:r>
        <w:rPr>
          <w:color w:val="FF0000"/>
        </w:rPr>
        <w:t>value</w:t>
      </w:r>
      <w:r>
        <w:rPr>
          <w:color w:val="FF0000"/>
        </w:rPr>
        <w:t xml:space="preserve"> in the TRIP_PRICE column in the Reservation table</w:t>
      </w:r>
    </w:p>
    <w:p w:rsidR="007C18E4" w:rsidRPr="00F1771E" w:rsidRDefault="007C18E4" w:rsidP="007C18E4">
      <w:pPr>
        <w:pStyle w:val="ListParagraph"/>
      </w:pPr>
    </w:p>
    <w:p w:rsidR="007C18E4" w:rsidRPr="00F1771E" w:rsidRDefault="007C18E4" w:rsidP="007C18E4">
      <w:pPr>
        <w:pStyle w:val="ListParagraph"/>
        <w:numPr>
          <w:ilvl w:val="0"/>
          <w:numId w:val="3"/>
        </w:numPr>
      </w:pPr>
      <w:r w:rsidRPr="00F1771E">
        <w:t>SELECT</w:t>
      </w:r>
      <w:r>
        <w:t xml:space="preserve"> M</w:t>
      </w:r>
      <w:r>
        <w:t>IN</w:t>
      </w:r>
      <w:r w:rsidRPr="00F1771E">
        <w:t>(TRIP_PRICE)</w:t>
      </w:r>
    </w:p>
    <w:p w:rsidR="007C18E4" w:rsidRDefault="007C18E4" w:rsidP="007C18E4">
      <w:pPr>
        <w:pStyle w:val="ListParagraph"/>
        <w:spacing w:after="0"/>
      </w:pPr>
      <w:r w:rsidRPr="00F1771E">
        <w:t>FROM RESERVATION;</w:t>
      </w:r>
    </w:p>
    <w:p w:rsidR="007C18E4" w:rsidRPr="00F62C1A" w:rsidRDefault="007C18E4" w:rsidP="007C18E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456F6" wp14:editId="1538C9E7">
                <wp:simplePos x="0" y="0"/>
                <wp:positionH relativeFrom="column">
                  <wp:posOffset>-904875</wp:posOffset>
                </wp:positionH>
                <wp:positionV relativeFrom="paragraph">
                  <wp:posOffset>239395</wp:posOffset>
                </wp:positionV>
                <wp:extent cx="7831455" cy="0"/>
                <wp:effectExtent l="0" t="0" r="171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85pt" to="545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" strokecolor="#4579b8 [3044]"/>
            </w:pict>
          </mc:Fallback>
        </mc:AlternateContent>
      </w:r>
      <w:r w:rsidRPr="00F62C1A">
        <w:rPr>
          <w:color w:val="FF0000"/>
        </w:rPr>
        <w:t xml:space="preserve">Prints the </w:t>
      </w:r>
      <w:r>
        <w:rPr>
          <w:color w:val="FF0000"/>
        </w:rPr>
        <w:t>m</w:t>
      </w:r>
      <w:r w:rsidR="00D50B5D">
        <w:rPr>
          <w:color w:val="FF0000"/>
        </w:rPr>
        <w:t>in</w:t>
      </w:r>
      <w:r>
        <w:rPr>
          <w:color w:val="FF0000"/>
        </w:rPr>
        <w:t xml:space="preserve"> value in the TRIP_PRICE column in the Reservation table</w:t>
      </w:r>
    </w:p>
    <w:p w:rsidR="007C18E4" w:rsidRPr="00F1771E" w:rsidRDefault="007C18E4" w:rsidP="007C18E4">
      <w:pPr>
        <w:pStyle w:val="ListParagraph"/>
      </w:pPr>
      <w:bookmarkStart w:id="0" w:name="_GoBack"/>
      <w:bookmarkEnd w:id="0"/>
    </w:p>
    <w:p w:rsidR="007C18E4" w:rsidRPr="00F62C1A" w:rsidRDefault="007C18E4" w:rsidP="00F62C1A">
      <w:pPr>
        <w:spacing w:after="0"/>
      </w:pPr>
    </w:p>
    <w:p w:rsidR="00F62C1A" w:rsidRPr="00F1771E" w:rsidRDefault="00F62C1A" w:rsidP="00F62C1A">
      <w:pPr>
        <w:pStyle w:val="ListParagraph"/>
      </w:pPr>
    </w:p>
    <w:p w:rsidR="00F62C1A" w:rsidRPr="00F1771E" w:rsidRDefault="00F62C1A" w:rsidP="00F1771E">
      <w:pPr>
        <w:pStyle w:val="ListParagraph"/>
      </w:pPr>
    </w:p>
    <w:sectPr w:rsidR="00F62C1A" w:rsidRPr="00F1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412E"/>
    <w:multiLevelType w:val="hybridMultilevel"/>
    <w:tmpl w:val="E7181CA4"/>
    <w:lvl w:ilvl="0" w:tplc="1D4AE7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6572"/>
    <w:multiLevelType w:val="hybridMultilevel"/>
    <w:tmpl w:val="BE5E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A6192"/>
    <w:multiLevelType w:val="hybridMultilevel"/>
    <w:tmpl w:val="E7181CA4"/>
    <w:lvl w:ilvl="0" w:tplc="1D4AE7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126"/>
    <w:multiLevelType w:val="hybridMultilevel"/>
    <w:tmpl w:val="E7181CA4"/>
    <w:lvl w:ilvl="0" w:tplc="1D4AE7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6347F"/>
    <w:multiLevelType w:val="hybridMultilevel"/>
    <w:tmpl w:val="C32AC5A2"/>
    <w:lvl w:ilvl="0" w:tplc="652474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E447C"/>
    <w:multiLevelType w:val="hybridMultilevel"/>
    <w:tmpl w:val="E7181CA4"/>
    <w:lvl w:ilvl="0" w:tplc="1D4AE7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37293"/>
    <w:multiLevelType w:val="hybridMultilevel"/>
    <w:tmpl w:val="A124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93"/>
    <w:rsid w:val="00082F68"/>
    <w:rsid w:val="000E3E78"/>
    <w:rsid w:val="00122C5C"/>
    <w:rsid w:val="002C6B93"/>
    <w:rsid w:val="005310B3"/>
    <w:rsid w:val="005565D9"/>
    <w:rsid w:val="005866E5"/>
    <w:rsid w:val="00707834"/>
    <w:rsid w:val="007C18E4"/>
    <w:rsid w:val="008746AE"/>
    <w:rsid w:val="008B4672"/>
    <w:rsid w:val="00A0124A"/>
    <w:rsid w:val="00A54FF8"/>
    <w:rsid w:val="00AB237C"/>
    <w:rsid w:val="00B9788A"/>
    <w:rsid w:val="00C96F8E"/>
    <w:rsid w:val="00D50B5D"/>
    <w:rsid w:val="00D53831"/>
    <w:rsid w:val="00E33399"/>
    <w:rsid w:val="00ED1EB8"/>
    <w:rsid w:val="00F1771E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A42C-C1BD-4768-B255-90C6B9C1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F168149E</Template>
  <TotalTime>65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PCTI</dc:creator>
  <cp:lastModifiedBy>PCTI</cp:lastModifiedBy>
  <cp:revision>78</cp:revision>
  <cp:lastPrinted>2019-01-23T14:24:00Z</cp:lastPrinted>
  <dcterms:created xsi:type="dcterms:W3CDTF">2019-01-23T14:00:00Z</dcterms:created>
  <dcterms:modified xsi:type="dcterms:W3CDTF">2019-01-30T14:11:00Z</dcterms:modified>
</cp:coreProperties>
</file>