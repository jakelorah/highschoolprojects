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D8" w:rsidRPr="001979D8" w:rsidRDefault="001979D8" w:rsidP="001979D8">
      <w:pPr>
        <w:autoSpaceDE w:val="0"/>
        <w:autoSpaceDN w:val="0"/>
        <w:adjustRightInd w:val="0"/>
        <w:spacing w:after="0" w:line="787" w:lineRule="exact"/>
        <w:ind w:right="-20"/>
        <w:rPr>
          <w:rFonts w:ascii="Baskerville Old Face" w:hAnsi="Baskerville Old Face" w:cs="Baskerville Old Face"/>
          <w:sz w:val="72"/>
          <w:szCs w:val="72"/>
        </w:rPr>
      </w:pPr>
      <w:r>
        <w:t xml:space="preserve">  </w:t>
      </w:r>
      <w:r w:rsidRPr="001979D8">
        <w:rPr>
          <w:rFonts w:ascii="Baskerville Old Face" w:hAnsi="Baskerville Old Face" w:cs="Baskerville Old Face"/>
          <w:position w:val="3"/>
          <w:sz w:val="72"/>
          <w:szCs w:val="72"/>
        </w:rPr>
        <w:t>Ma</w:t>
      </w:r>
      <w:r w:rsidRPr="001979D8">
        <w:rPr>
          <w:rFonts w:ascii="Baskerville Old Face" w:hAnsi="Baskerville Old Face" w:cs="Baskerville Old Face"/>
          <w:spacing w:val="-2"/>
          <w:position w:val="3"/>
          <w:sz w:val="72"/>
          <w:szCs w:val="72"/>
        </w:rPr>
        <w:t>r</w:t>
      </w:r>
      <w:r w:rsidRPr="001979D8">
        <w:rPr>
          <w:rFonts w:ascii="Baskerville Old Face" w:hAnsi="Baskerville Old Face" w:cs="Baskerville Old Face"/>
          <w:position w:val="3"/>
          <w:sz w:val="72"/>
          <w:szCs w:val="72"/>
        </w:rPr>
        <w:t>ch</w:t>
      </w:r>
    </w:p>
    <w:p w:rsidR="001979D8" w:rsidRPr="001979D8" w:rsidRDefault="001979D8" w:rsidP="001979D8">
      <w:pPr>
        <w:autoSpaceDE w:val="0"/>
        <w:autoSpaceDN w:val="0"/>
        <w:adjustRightInd w:val="0"/>
        <w:spacing w:before="4" w:after="0" w:line="120" w:lineRule="exact"/>
        <w:rPr>
          <w:rFonts w:ascii="Baskerville Old Face" w:hAnsi="Baskerville Old Face" w:cs="Baskerville Old Face"/>
          <w:sz w:val="12"/>
          <w:szCs w:val="12"/>
        </w:rPr>
      </w:pPr>
    </w:p>
    <w:p w:rsidR="001979D8" w:rsidRPr="001979D8" w:rsidRDefault="001979D8" w:rsidP="001979D8">
      <w:pPr>
        <w:autoSpaceDE w:val="0"/>
        <w:autoSpaceDN w:val="0"/>
        <w:adjustRightInd w:val="0"/>
        <w:spacing w:after="0" w:line="240" w:lineRule="auto"/>
        <w:ind w:left="700" w:right="-20"/>
        <w:rPr>
          <w:rFonts w:ascii="Baskerville Old Face" w:hAnsi="Baskerville Old Face" w:cs="Baskerville Old Face"/>
          <w:sz w:val="24"/>
          <w:szCs w:val="24"/>
        </w:rPr>
      </w:pPr>
      <w:r w:rsidRPr="001979D8">
        <w:rPr>
          <w:rFonts w:ascii="Baskerville Old Face" w:hAnsi="Baskerville Old Face" w:cs="Baskerville Old Face"/>
          <w:sz w:val="24"/>
          <w:szCs w:val="24"/>
        </w:rPr>
        <w:t xml:space="preserve">S                   </w:t>
      </w:r>
      <w:r w:rsidRPr="001979D8">
        <w:rPr>
          <w:rFonts w:ascii="Baskerville Old Face" w:hAnsi="Baskerville Old Face" w:cs="Baskerville Old Face"/>
          <w:spacing w:val="56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 xml:space="preserve">M                   </w:t>
      </w:r>
      <w:r w:rsidRPr="001979D8">
        <w:rPr>
          <w:rFonts w:ascii="Baskerville Old Face" w:hAnsi="Baskerville Old Face" w:cs="Baskerville Old Face"/>
          <w:spacing w:val="25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 xml:space="preserve">T                  </w:t>
      </w:r>
      <w:r w:rsidRPr="001979D8">
        <w:rPr>
          <w:rFonts w:ascii="Baskerville Old Face" w:hAnsi="Baskerville Old Face" w:cs="Baskerville Old Face"/>
          <w:spacing w:val="13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 xml:space="preserve">W                 </w:t>
      </w:r>
      <w:r w:rsidRPr="001979D8">
        <w:rPr>
          <w:rFonts w:ascii="Baskerville Old Face" w:hAnsi="Baskerville Old Face" w:cs="Baskerville Old Face"/>
          <w:spacing w:val="45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 xml:space="preserve">T                   </w:t>
      </w:r>
      <w:r w:rsidRPr="001979D8">
        <w:rPr>
          <w:rFonts w:ascii="Baskerville Old Face" w:hAnsi="Baskerville Old Face" w:cs="Baskerville Old Face"/>
          <w:spacing w:val="13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 xml:space="preserve">F                   </w:t>
      </w:r>
      <w:r w:rsidRPr="001979D8">
        <w:rPr>
          <w:rFonts w:ascii="Baskerville Old Face" w:hAnsi="Baskerville Old Face" w:cs="Baskerville Old Face"/>
          <w:spacing w:val="50"/>
          <w:sz w:val="24"/>
          <w:szCs w:val="24"/>
        </w:rPr>
        <w:t xml:space="preserve"> </w:t>
      </w:r>
      <w:r w:rsidRPr="001979D8">
        <w:rPr>
          <w:rFonts w:ascii="Baskerville Old Face" w:hAnsi="Baskerville Old Face" w:cs="Baskerville Old Face"/>
          <w:sz w:val="24"/>
          <w:szCs w:val="24"/>
        </w:rPr>
        <w:t>S</w:t>
      </w:r>
    </w:p>
    <w:p w:rsidR="001979D8" w:rsidRPr="001979D8" w:rsidRDefault="001979D8" w:rsidP="001979D8">
      <w:pPr>
        <w:autoSpaceDE w:val="0"/>
        <w:autoSpaceDN w:val="0"/>
        <w:adjustRightInd w:val="0"/>
        <w:spacing w:before="19" w:after="0" w:line="220" w:lineRule="exact"/>
        <w:rPr>
          <w:rFonts w:ascii="Baskerville Old Face" w:hAnsi="Baskerville Old Face" w:cs="Baskerville Old Face"/>
        </w:rPr>
      </w:pPr>
    </w:p>
    <w:tbl>
      <w:tblPr>
        <w:tblW w:w="9577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368"/>
        <w:gridCol w:w="1369"/>
        <w:gridCol w:w="1368"/>
        <w:gridCol w:w="1368"/>
        <w:gridCol w:w="1368"/>
      </w:tblGrid>
      <w:tr w:rsidR="001979D8" w:rsidRPr="001979D8" w:rsidTr="00BD0618">
        <w:trPr>
          <w:trHeight w:hRule="exact" w:val="126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1979D8" w:rsidRPr="001979D8" w:rsidTr="00BD0618">
        <w:trPr>
          <w:trHeight w:hRule="exact" w:val="1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z w:val="24"/>
                <w:szCs w:val="24"/>
              </w:rPr>
              <w:t>9</w:t>
            </w:r>
          </w:p>
          <w:p w:rsidR="001979D8" w:rsidRPr="001979D8" w:rsidRDefault="00BD0618" w:rsidP="001979D8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omic Sans MS" w:hAnsi="Comic Sans MS" w:cs="Comic Sans MS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835BFFF" wp14:editId="311373A0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-180340</wp:posOffset>
                  </wp:positionV>
                  <wp:extent cx="186055" cy="294005"/>
                  <wp:effectExtent l="0" t="0" r="4445" b="0"/>
                  <wp:wrapSquare wrapText="bothSides"/>
                  <wp:docPr id="4" name="Picture 4" descr="http://www.clipartbest.com/cliparts/aTq/e98/aTqe98A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ipartbest.com/cliparts/aTq/e98/aTqe98A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79D8" w:rsidRPr="001979D8">
              <w:rPr>
                <w:rFonts w:ascii="Comic Sans MS" w:hAnsi="Comic Sans MS" w:cs="Comic Sans MS"/>
                <w:color w:val="FF0000"/>
                <w:spacing w:val="-1"/>
                <w:sz w:val="24"/>
                <w:szCs w:val="24"/>
              </w:rPr>
              <w:t>C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a</w:t>
            </w:r>
            <w:r w:rsidR="001979D8" w:rsidRPr="001979D8">
              <w:rPr>
                <w:rFonts w:ascii="Comic Sans MS" w:hAnsi="Comic Sans MS" w:cs="Comic Sans MS"/>
                <w:color w:val="FF0000"/>
                <w:spacing w:val="2"/>
                <w:sz w:val="24"/>
                <w:szCs w:val="24"/>
              </w:rPr>
              <w:t>r</w:t>
            </w:r>
            <w:r w:rsidR="001979D8" w:rsidRPr="001979D8">
              <w:rPr>
                <w:rFonts w:ascii="Comic Sans MS" w:hAnsi="Comic Sans MS" w:cs="Comic Sans MS"/>
                <w:color w:val="FF0000"/>
                <w:spacing w:val="1"/>
                <w:sz w:val="24"/>
                <w:szCs w:val="24"/>
              </w:rPr>
              <w:t>o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l’s</w:t>
            </w:r>
          </w:p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334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Bi</w:t>
            </w:r>
            <w:r w:rsidRPr="001979D8">
              <w:rPr>
                <w:rFonts w:ascii="Comic Sans MS" w:hAnsi="Comic Sans MS" w:cs="Comic Sans MS"/>
                <w:color w:val="FF0000"/>
                <w:spacing w:val="2"/>
                <w:sz w:val="24"/>
                <w:szCs w:val="24"/>
              </w:rPr>
              <w:t>r</w:t>
            </w:r>
            <w:r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th</w:t>
            </w:r>
            <w:r w:rsidRPr="001979D8">
              <w:rPr>
                <w:rFonts w:ascii="Comic Sans MS" w:hAnsi="Comic Sans MS" w:cs="Comic Sans MS"/>
                <w:color w:val="FF0000"/>
                <w:spacing w:val="1"/>
                <w:sz w:val="24"/>
                <w:szCs w:val="24"/>
              </w:rPr>
              <w:t>d</w:t>
            </w:r>
            <w:r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a</w:t>
            </w:r>
            <w:r w:rsidRPr="001979D8">
              <w:rPr>
                <w:rFonts w:ascii="Comic Sans MS" w:hAnsi="Comic Sans MS" w:cs="Comic Sans MS"/>
                <w:color w:val="FF0000"/>
                <w:spacing w:val="-1"/>
                <w:sz w:val="24"/>
                <w:szCs w:val="24"/>
              </w:rPr>
              <w:t>y</w:t>
            </w:r>
            <w:r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!!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</w:t>
            </w:r>
            <w:r w:rsidRPr="001979D8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1979D8" w:rsidRPr="001979D8" w:rsidTr="00BD0618">
        <w:trPr>
          <w:trHeight w:hRule="exact" w:val="117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15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19</w:t>
            </w:r>
          </w:p>
        </w:tc>
      </w:tr>
      <w:tr w:rsidR="001979D8" w:rsidRPr="001979D8" w:rsidTr="00BD0618">
        <w:trPr>
          <w:trHeight w:hRule="exact" w:val="134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22</w:t>
            </w:r>
          </w:p>
          <w:p w:rsidR="00BD0618" w:rsidRPr="00BD0618" w:rsidRDefault="00BD0618" w:rsidP="00BD061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</w:rPr>
            </w:pPr>
            <w:r w:rsidRPr="00BD0618"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</w:rPr>
              <w:t>Harro’s</w:t>
            </w:r>
          </w:p>
          <w:p w:rsidR="00BD0618" w:rsidRPr="001979D8" w:rsidRDefault="00BD0618" w:rsidP="00BD061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47A0BC" wp14:editId="20EE1D72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-293370</wp:posOffset>
                  </wp:positionV>
                  <wp:extent cx="182880" cy="134620"/>
                  <wp:effectExtent l="0" t="0" r="7620" b="0"/>
                  <wp:wrapSquare wrapText="bothSides"/>
                  <wp:docPr id="5" name="Picture 5" descr="http://images.clipartpanda.com/wedding-heart-clip-art-wedding-anniversary-clip-art-300x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lipartpanda.com/wedding-heart-clip-art-wedding-anniversary-clip-art-300x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0618"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</w:rPr>
              <w:t>Anniversary!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Default="00BD061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3C377F" wp14:editId="1B29CC7E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77470</wp:posOffset>
                  </wp:positionV>
                  <wp:extent cx="182880" cy="134620"/>
                  <wp:effectExtent l="0" t="0" r="7620" b="0"/>
                  <wp:wrapSquare wrapText="bothSides"/>
                  <wp:docPr id="6" name="Picture 6" descr="http://images.clipartpanda.com/wedding-heart-clip-art-wedding-anniversary-clip-art-300x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lipartpanda.com/wedding-heart-clip-art-wedding-anniversary-clip-art-300x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79D8"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25</w:t>
            </w:r>
          </w:p>
          <w:p w:rsidR="00BD0618" w:rsidRPr="00BD0618" w:rsidRDefault="00BD061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  <w:szCs w:val="24"/>
              </w:rPr>
            </w:pPr>
            <w:r w:rsidRPr="00BD0618"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  <w:szCs w:val="24"/>
              </w:rPr>
              <w:t>Lorah’s</w:t>
            </w:r>
          </w:p>
          <w:p w:rsidR="00BD0618" w:rsidRPr="001979D8" w:rsidRDefault="00BD0618" w:rsidP="00BD0618">
            <w:pPr>
              <w:autoSpaceDE w:val="0"/>
              <w:autoSpaceDN w:val="0"/>
              <w:adjustRightInd w:val="0"/>
              <w:spacing w:after="0" w:line="291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  <w:szCs w:val="24"/>
              </w:rPr>
              <w:t xml:space="preserve"> </w:t>
            </w:r>
            <w:r w:rsidRPr="00BD0618">
              <w:rPr>
                <w:rFonts w:ascii="Comic Sans MS" w:hAnsi="Comic Sans MS" w:cs="Calibri"/>
                <w:color w:val="FF0000"/>
                <w:spacing w:val="1"/>
                <w:position w:val="1"/>
                <w:sz w:val="20"/>
                <w:szCs w:val="24"/>
              </w:rPr>
              <w:t>Anniversary!!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26</w:t>
            </w:r>
          </w:p>
        </w:tc>
      </w:tr>
      <w:tr w:rsidR="001979D8" w:rsidRPr="001979D8" w:rsidTr="00BD0618">
        <w:trPr>
          <w:trHeight w:hRule="exact" w:val="130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27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28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29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30</w:t>
            </w:r>
          </w:p>
          <w:p w:rsidR="001979D8" w:rsidRPr="001979D8" w:rsidRDefault="00BD0618" w:rsidP="001979D8">
            <w:pPr>
              <w:autoSpaceDE w:val="0"/>
              <w:autoSpaceDN w:val="0"/>
              <w:adjustRightInd w:val="0"/>
              <w:spacing w:before="1" w:after="0" w:line="239" w:lineRule="auto"/>
              <w:ind w:left="102"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294E22" wp14:editId="6DA73229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-116840</wp:posOffset>
                  </wp:positionV>
                  <wp:extent cx="186055" cy="294005"/>
                  <wp:effectExtent l="0" t="0" r="4445" b="0"/>
                  <wp:wrapSquare wrapText="bothSides"/>
                  <wp:docPr id="1" name="Picture 1" descr="http://www.clipartbest.com/cliparts/aTq/e98/aTqe98A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ipartbest.com/cliparts/aTq/e98/aTqe98A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Ke</w:t>
            </w:r>
            <w:r w:rsidR="001979D8" w:rsidRPr="001979D8">
              <w:rPr>
                <w:rFonts w:ascii="Comic Sans MS" w:hAnsi="Comic Sans MS" w:cs="Comic Sans MS"/>
                <w:color w:val="FF0000"/>
                <w:spacing w:val="1"/>
                <w:sz w:val="24"/>
                <w:szCs w:val="24"/>
              </w:rPr>
              <w:t>v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in Mi</w:t>
            </w:r>
            <w:r w:rsidR="001979D8" w:rsidRPr="001979D8">
              <w:rPr>
                <w:rFonts w:ascii="Comic Sans MS" w:hAnsi="Comic Sans MS" w:cs="Comic Sans MS"/>
                <w:color w:val="FF0000"/>
                <w:spacing w:val="-2"/>
                <w:sz w:val="24"/>
                <w:szCs w:val="24"/>
              </w:rPr>
              <w:t>c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h</w:t>
            </w:r>
            <w:r w:rsidR="001979D8" w:rsidRPr="001979D8">
              <w:rPr>
                <w:rFonts w:ascii="Comic Sans MS" w:hAnsi="Comic Sans MS" w:cs="Comic Sans MS"/>
                <w:color w:val="FF0000"/>
                <w:spacing w:val="1"/>
                <w:sz w:val="24"/>
                <w:szCs w:val="24"/>
              </w:rPr>
              <w:t>e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l</w:t>
            </w:r>
            <w:r w:rsidR="001979D8" w:rsidRPr="001979D8">
              <w:rPr>
                <w:rFonts w:ascii="Comic Sans MS" w:hAnsi="Comic Sans MS" w:cs="Comic Sans MS"/>
                <w:color w:val="FF0000"/>
                <w:spacing w:val="-8"/>
                <w:sz w:val="24"/>
                <w:szCs w:val="24"/>
              </w:rPr>
              <w:t xml:space="preserve"> 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Bi</w:t>
            </w:r>
            <w:r w:rsidR="001979D8" w:rsidRPr="001979D8">
              <w:rPr>
                <w:rFonts w:ascii="Comic Sans MS" w:hAnsi="Comic Sans MS" w:cs="Comic Sans MS"/>
                <w:color w:val="FF0000"/>
                <w:spacing w:val="2"/>
                <w:sz w:val="24"/>
                <w:szCs w:val="24"/>
              </w:rPr>
              <w:t>r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th</w:t>
            </w:r>
            <w:r w:rsidR="001979D8" w:rsidRPr="001979D8">
              <w:rPr>
                <w:rFonts w:ascii="Comic Sans MS" w:hAnsi="Comic Sans MS" w:cs="Comic Sans MS"/>
                <w:color w:val="FF0000"/>
                <w:spacing w:val="1"/>
                <w:sz w:val="24"/>
                <w:szCs w:val="24"/>
              </w:rPr>
              <w:t>d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a</w:t>
            </w:r>
            <w:r w:rsidR="001979D8" w:rsidRPr="001979D8">
              <w:rPr>
                <w:rFonts w:ascii="Comic Sans MS" w:hAnsi="Comic Sans MS" w:cs="Comic Sans MS"/>
                <w:color w:val="FF0000"/>
                <w:spacing w:val="-1"/>
                <w:sz w:val="24"/>
                <w:szCs w:val="24"/>
              </w:rPr>
              <w:t>y</w:t>
            </w:r>
            <w:r w:rsidR="001979D8" w:rsidRPr="001979D8">
              <w:rPr>
                <w:rFonts w:ascii="Comic Sans MS" w:hAnsi="Comic Sans MS" w:cs="Comic Sans MS"/>
                <w:color w:val="FF0000"/>
                <w:sz w:val="24"/>
                <w:szCs w:val="24"/>
              </w:rPr>
              <w:t>!!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1979D8">
              <w:rPr>
                <w:rFonts w:ascii="Calibri" w:hAnsi="Calibri" w:cs="Calibri"/>
                <w:spacing w:val="1"/>
                <w:sz w:val="24"/>
                <w:szCs w:val="24"/>
              </w:rPr>
              <w:t>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D8" w:rsidRPr="001979D8" w:rsidRDefault="001979D8" w:rsidP="001979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79D8" w:rsidRDefault="001979D8"/>
    <w:p w:rsidR="001979D8" w:rsidRDefault="001979D8"/>
    <w:p w:rsidR="00BD0618" w:rsidRDefault="00BD0618"/>
    <w:p w:rsidR="001979D8" w:rsidRDefault="001979D8"/>
    <w:p w:rsidR="001979D8" w:rsidRDefault="001979D8"/>
    <w:p w:rsidR="001979D8" w:rsidRDefault="001979D8"/>
    <w:p w:rsidR="001979D8" w:rsidRDefault="001979D8"/>
    <w:p w:rsidR="001979D8" w:rsidRDefault="001979D8"/>
    <w:p w:rsidR="001979D8" w:rsidRDefault="001979D8"/>
    <w:p w:rsidR="001979D8" w:rsidRDefault="001979D8">
      <w:bookmarkStart w:id="0" w:name="_GoBack"/>
      <w:bookmarkEnd w:id="0"/>
    </w:p>
    <w:sectPr w:rsidR="001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D8"/>
    <w:rsid w:val="000E32B0"/>
    <w:rsid w:val="00190A85"/>
    <w:rsid w:val="001979D8"/>
    <w:rsid w:val="00686824"/>
    <w:rsid w:val="00BD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EE844ACF</Template>
  <TotalTime>10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6</cp:revision>
  <cp:lastPrinted>2016-02-24T14:01:00Z</cp:lastPrinted>
  <dcterms:created xsi:type="dcterms:W3CDTF">2016-02-24T13:52:00Z</dcterms:created>
  <dcterms:modified xsi:type="dcterms:W3CDTF">2016-02-24T14:03:00Z</dcterms:modified>
</cp:coreProperties>
</file>