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016" w:rsidRPr="006E4B66" w:rsidRDefault="006E4B66">
      <w:pPr>
        <w:rPr>
          <w:rFonts w:ascii="Times New Roman" w:hAnsi="Times New Roman" w:cs="Times New Roman"/>
          <w:sz w:val="24"/>
        </w:rPr>
      </w:pPr>
      <w:r w:rsidRPr="006E4B66">
        <w:rPr>
          <w:rFonts w:ascii="Times New Roman" w:hAnsi="Times New Roman" w:cs="Times New Roman"/>
          <w:sz w:val="24"/>
        </w:rPr>
        <w:t xml:space="preserve">Jake </w:t>
      </w:r>
      <w:proofErr w:type="spellStart"/>
      <w:r w:rsidRPr="006E4B66">
        <w:rPr>
          <w:rFonts w:ascii="Times New Roman" w:hAnsi="Times New Roman" w:cs="Times New Roman"/>
          <w:sz w:val="24"/>
        </w:rPr>
        <w:t>Lorah</w:t>
      </w:r>
      <w:proofErr w:type="spellEnd"/>
    </w:p>
    <w:p w:rsidR="006E4B66" w:rsidRPr="006E4B66" w:rsidRDefault="006E4B66">
      <w:pPr>
        <w:rPr>
          <w:rFonts w:ascii="Times New Roman" w:hAnsi="Times New Roman" w:cs="Times New Roman"/>
          <w:sz w:val="24"/>
        </w:rPr>
      </w:pPr>
      <w:r w:rsidRPr="006E4B66">
        <w:rPr>
          <w:rFonts w:ascii="Times New Roman" w:hAnsi="Times New Roman" w:cs="Times New Roman"/>
          <w:sz w:val="24"/>
        </w:rPr>
        <w:t>Mr. Tsang</w:t>
      </w:r>
    </w:p>
    <w:p w:rsidR="006E4B66" w:rsidRPr="006E4B66" w:rsidRDefault="006E4B66">
      <w:pPr>
        <w:rPr>
          <w:rFonts w:ascii="Times New Roman" w:hAnsi="Times New Roman" w:cs="Times New Roman"/>
          <w:sz w:val="24"/>
        </w:rPr>
      </w:pPr>
      <w:r w:rsidRPr="006E4B66">
        <w:rPr>
          <w:rFonts w:ascii="Times New Roman" w:hAnsi="Times New Roman" w:cs="Times New Roman"/>
          <w:sz w:val="24"/>
        </w:rPr>
        <w:t>Computer Science III</w:t>
      </w:r>
    </w:p>
    <w:p w:rsidR="006E4B66" w:rsidRDefault="006E4B66">
      <w:pPr>
        <w:rPr>
          <w:rFonts w:ascii="Times New Roman" w:hAnsi="Times New Roman" w:cs="Times New Roman"/>
          <w:sz w:val="24"/>
        </w:rPr>
      </w:pPr>
      <w:r w:rsidRPr="006E4B66">
        <w:rPr>
          <w:rFonts w:ascii="Times New Roman" w:hAnsi="Times New Roman" w:cs="Times New Roman"/>
          <w:sz w:val="24"/>
        </w:rPr>
        <w:t>22 May 2018</w:t>
      </w:r>
    </w:p>
    <w:p w:rsidR="006E4B66" w:rsidRDefault="006E4B66" w:rsidP="006E4B6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Lead Designer</w:t>
      </w:r>
    </w:p>
    <w:p w:rsidR="006E4B66" w:rsidRDefault="006E4B66" w:rsidP="006E4B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 Computer Science Department should choose me as the lead designer because I have a lot of experience working with websites and technology. I own my own website company called J &amp; J Web Design that created, edits, and manages websites for companies. Right now, I have around 8 customers. I enjoy doing what I do and I spend a lot of my time making my clients websites look even better each day.</w:t>
      </w:r>
      <w:r w:rsidR="00F61842">
        <w:rPr>
          <w:rFonts w:ascii="Times New Roman" w:hAnsi="Times New Roman" w:cs="Times New Roman"/>
          <w:sz w:val="24"/>
        </w:rPr>
        <w:t xml:space="preserve"> Some of the websites are…</w:t>
      </w:r>
    </w:p>
    <w:p w:rsidR="00F61842" w:rsidRDefault="00F61842" w:rsidP="006E4B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icapbooths.com</w:t>
      </w:r>
    </w:p>
    <w:p w:rsidR="00F61842" w:rsidRDefault="00F61842" w:rsidP="006E4B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preaknessbiblechurch.com</w:t>
      </w:r>
    </w:p>
    <w:p w:rsidR="00F61842" w:rsidRDefault="00F61842" w:rsidP="006E4B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galaziodjservices.com</w:t>
      </w:r>
    </w:p>
    <w:p w:rsidR="00F61842" w:rsidRDefault="00F61842" w:rsidP="006E4B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wellnesswithmotion.com</w:t>
      </w:r>
    </w:p>
    <w:p w:rsidR="00F61842" w:rsidRDefault="00F61842" w:rsidP="006E4B66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And man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y more…</w:t>
      </w:r>
      <w:proofErr w:type="gramEnd"/>
    </w:p>
    <w:p w:rsidR="006E4B66" w:rsidRDefault="006E4B66" w:rsidP="006E4B66">
      <w:pPr>
        <w:rPr>
          <w:rFonts w:ascii="Times New Roman" w:hAnsi="Times New Roman" w:cs="Times New Roman"/>
          <w:sz w:val="24"/>
        </w:rPr>
      </w:pPr>
    </w:p>
    <w:p w:rsidR="006E4B66" w:rsidRPr="006E4B66" w:rsidRDefault="006E4B66" w:rsidP="006E4B66">
      <w:pPr>
        <w:rPr>
          <w:rFonts w:ascii="Times New Roman" w:hAnsi="Times New Roman" w:cs="Times New Roman"/>
          <w:sz w:val="24"/>
        </w:rPr>
      </w:pPr>
    </w:p>
    <w:sectPr w:rsidR="006E4B66" w:rsidRPr="006E4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B66"/>
    <w:rsid w:val="006E4B66"/>
    <w:rsid w:val="00D66016"/>
    <w:rsid w:val="00F6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FCE70157</Template>
  <TotalTime>6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PCTI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E. Lorah (190342)</dc:creator>
  <cp:lastModifiedBy>Jake E. Lorah (190342)</cp:lastModifiedBy>
  <cp:revision>5</cp:revision>
  <dcterms:created xsi:type="dcterms:W3CDTF">2018-05-22T16:05:00Z</dcterms:created>
  <dcterms:modified xsi:type="dcterms:W3CDTF">2018-05-22T16:11:00Z</dcterms:modified>
</cp:coreProperties>
</file>