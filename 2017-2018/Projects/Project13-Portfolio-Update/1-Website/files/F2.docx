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0E" w:rsidRDefault="008E0155" w:rsidP="008E0155">
      <w:pPr>
        <w:jc w:val="center"/>
        <w:rPr>
          <w:rFonts w:ascii="Times New Roman" w:hAnsi="Times New Roman" w:cs="Times New Roman"/>
          <w:b/>
          <w:color w:val="FF0000"/>
          <w:sz w:val="24"/>
        </w:rPr>
      </w:pPr>
      <w:r w:rsidRPr="008E0155">
        <w:rPr>
          <w:rFonts w:ascii="Times New Roman" w:hAnsi="Times New Roman" w:cs="Times New Roman"/>
          <w:b/>
          <w:color w:val="FF0000"/>
          <w:sz w:val="24"/>
        </w:rPr>
        <w:t>Neil’s Pizzeria Website</w:t>
      </w:r>
    </w:p>
    <w:p w:rsidR="008E0155" w:rsidRDefault="008E0155" w:rsidP="008E0155">
      <w:pPr>
        <w:jc w:val="center"/>
        <w:rPr>
          <w:rFonts w:ascii="Times New Roman" w:hAnsi="Times New Roman" w:cs="Times New Roman"/>
          <w:b/>
          <w:color w:val="FF0000"/>
          <w:sz w:val="24"/>
        </w:rPr>
      </w:pPr>
    </w:p>
    <w:p w:rsidR="008E0155" w:rsidRPr="001E78C4" w:rsidRDefault="008E0155" w:rsidP="001E78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1E78C4">
        <w:rPr>
          <w:rFonts w:ascii="Times New Roman" w:hAnsi="Times New Roman" w:cs="Times New Roman"/>
          <w:sz w:val="24"/>
        </w:rPr>
        <w:t>Simple but functional website for the restaurant.</w:t>
      </w:r>
    </w:p>
    <w:p w:rsidR="008E0155" w:rsidRPr="001E78C4" w:rsidRDefault="008E0155" w:rsidP="001E78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1E78C4">
        <w:rPr>
          <w:rFonts w:ascii="Times New Roman" w:hAnsi="Times New Roman" w:cs="Times New Roman"/>
          <w:sz w:val="24"/>
        </w:rPr>
        <w:t>Color Scheme is tan</w:t>
      </w:r>
      <w:r w:rsidR="006364F4">
        <w:rPr>
          <w:rFonts w:ascii="Times New Roman" w:hAnsi="Times New Roman" w:cs="Times New Roman"/>
          <w:sz w:val="24"/>
        </w:rPr>
        <w:t>, black,</w:t>
      </w:r>
      <w:bookmarkStart w:id="0" w:name="_GoBack"/>
      <w:bookmarkEnd w:id="0"/>
      <w:r w:rsidR="00B50105" w:rsidRPr="001E78C4">
        <w:rPr>
          <w:rFonts w:ascii="Times New Roman" w:hAnsi="Times New Roman" w:cs="Times New Roman"/>
          <w:sz w:val="24"/>
        </w:rPr>
        <w:t xml:space="preserve"> and </w:t>
      </w:r>
      <w:r w:rsidR="006364F4">
        <w:rPr>
          <w:rFonts w:ascii="Times New Roman" w:hAnsi="Times New Roman" w:cs="Times New Roman"/>
          <w:sz w:val="24"/>
        </w:rPr>
        <w:t>dark blue</w:t>
      </w:r>
      <w:r w:rsidR="00B50105" w:rsidRPr="001E78C4">
        <w:rPr>
          <w:rFonts w:ascii="Times New Roman" w:hAnsi="Times New Roman" w:cs="Times New Roman"/>
          <w:sz w:val="24"/>
        </w:rPr>
        <w:t>.</w:t>
      </w:r>
    </w:p>
    <w:p w:rsidR="00B50105" w:rsidRPr="001E78C4" w:rsidRDefault="00B50105" w:rsidP="001E78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1E78C4">
        <w:rPr>
          <w:rFonts w:ascii="Times New Roman" w:hAnsi="Times New Roman" w:cs="Times New Roman"/>
          <w:sz w:val="24"/>
        </w:rPr>
        <w:t>The pages will be named Home, About Us, Menu, Order Online, and Directions/Contact Us.</w:t>
      </w:r>
    </w:p>
    <w:p w:rsidR="001E78C4" w:rsidRPr="001E78C4" w:rsidRDefault="001E78C4" w:rsidP="001E78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1E78C4">
        <w:rPr>
          <w:rFonts w:ascii="Times New Roman" w:hAnsi="Times New Roman" w:cs="Times New Roman"/>
          <w:sz w:val="24"/>
        </w:rPr>
        <w:t>The links will be located on the right side of the page.</w:t>
      </w:r>
    </w:p>
    <w:p w:rsidR="001E78C4" w:rsidRPr="001E78C4" w:rsidRDefault="001E78C4" w:rsidP="001E78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1E78C4">
        <w:rPr>
          <w:rFonts w:ascii="Times New Roman" w:hAnsi="Times New Roman" w:cs="Times New Roman"/>
          <w:sz w:val="24"/>
        </w:rPr>
        <w:t>Logo should be simple, but easy to read/understand.</w:t>
      </w:r>
    </w:p>
    <w:p w:rsidR="001E78C4" w:rsidRPr="001E78C4" w:rsidRDefault="001E78C4" w:rsidP="001E78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1E78C4">
        <w:rPr>
          <w:rFonts w:ascii="Times New Roman" w:hAnsi="Times New Roman" w:cs="Times New Roman"/>
          <w:sz w:val="24"/>
        </w:rPr>
        <w:t>When going to different pages, everything stays except the middle content part.</w:t>
      </w:r>
    </w:p>
    <w:p w:rsidR="001E78C4" w:rsidRPr="001E78C4" w:rsidRDefault="001E78C4" w:rsidP="001E78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1E78C4">
        <w:rPr>
          <w:rFonts w:ascii="Times New Roman" w:hAnsi="Times New Roman" w:cs="Times New Roman"/>
          <w:sz w:val="24"/>
        </w:rPr>
        <w:t>Picture on home page.</w:t>
      </w:r>
    </w:p>
    <w:p w:rsidR="001E78C4" w:rsidRPr="001E78C4" w:rsidRDefault="001E78C4" w:rsidP="001E78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1E78C4">
        <w:rPr>
          <w:rFonts w:ascii="Times New Roman" w:hAnsi="Times New Roman" w:cs="Times New Roman"/>
          <w:sz w:val="24"/>
        </w:rPr>
        <w:t>Google maps on directions/contact us page.</w:t>
      </w:r>
    </w:p>
    <w:p w:rsidR="008E0155" w:rsidRDefault="008E0155" w:rsidP="008E0155">
      <w:pPr>
        <w:jc w:val="center"/>
        <w:rPr>
          <w:rFonts w:ascii="Times New Roman" w:hAnsi="Times New Roman" w:cs="Times New Roman"/>
          <w:b/>
          <w:sz w:val="24"/>
        </w:rPr>
      </w:pPr>
    </w:p>
    <w:p w:rsidR="008E0155" w:rsidRPr="008E0155" w:rsidRDefault="008E0155" w:rsidP="008E0155">
      <w:pPr>
        <w:jc w:val="center"/>
        <w:rPr>
          <w:rFonts w:ascii="Times New Roman" w:hAnsi="Times New Roman" w:cs="Times New Roman"/>
          <w:b/>
          <w:sz w:val="24"/>
        </w:rPr>
      </w:pPr>
    </w:p>
    <w:sectPr w:rsidR="008E0155" w:rsidRPr="008E0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63508"/>
    <w:multiLevelType w:val="hybridMultilevel"/>
    <w:tmpl w:val="5CEC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1022E"/>
    <w:multiLevelType w:val="hybridMultilevel"/>
    <w:tmpl w:val="88E2B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98564C"/>
    <w:multiLevelType w:val="hybridMultilevel"/>
    <w:tmpl w:val="C3D6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55"/>
    <w:rsid w:val="001E78C4"/>
    <w:rsid w:val="004B1E0E"/>
    <w:rsid w:val="006364F4"/>
    <w:rsid w:val="008E0155"/>
    <w:rsid w:val="00B5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FC6AC3BA</Template>
  <TotalTime>35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E. Lorah (190342)</dc:creator>
  <cp:keywords/>
  <dc:description/>
  <cp:lastModifiedBy>Jake E. Lorah (190342)</cp:lastModifiedBy>
  <cp:revision>15</cp:revision>
  <dcterms:created xsi:type="dcterms:W3CDTF">2017-12-06T00:20:00Z</dcterms:created>
  <dcterms:modified xsi:type="dcterms:W3CDTF">2017-12-11T16:54:00Z</dcterms:modified>
</cp:coreProperties>
</file>