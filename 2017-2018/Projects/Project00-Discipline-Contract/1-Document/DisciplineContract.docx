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87" w:rsidRDefault="004274B0" w:rsidP="00A0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36"/>
          <w:szCs w:val="36"/>
        </w:rPr>
      </w:pPr>
      <w:r w:rsidRPr="00A04687">
        <w:rPr>
          <w:rFonts w:ascii="Arial Black" w:hAnsi="Arial Black"/>
          <w:sz w:val="36"/>
          <w:szCs w:val="36"/>
        </w:rPr>
        <w:t>COMPUTER SCIENCE</w:t>
      </w:r>
      <w:r w:rsidR="00A04687">
        <w:rPr>
          <w:rFonts w:ascii="Arial Black" w:hAnsi="Arial Black"/>
          <w:sz w:val="36"/>
          <w:szCs w:val="36"/>
        </w:rPr>
        <w:t xml:space="preserve"> II</w:t>
      </w:r>
      <w:r w:rsidR="00FE6809">
        <w:rPr>
          <w:rFonts w:ascii="Arial Black" w:hAnsi="Arial Black"/>
          <w:sz w:val="36"/>
          <w:szCs w:val="36"/>
        </w:rPr>
        <w:t>I</w:t>
      </w:r>
      <w:r w:rsidRPr="00A04687">
        <w:rPr>
          <w:rFonts w:ascii="Arial Black" w:hAnsi="Arial Black"/>
          <w:sz w:val="36"/>
          <w:szCs w:val="36"/>
        </w:rPr>
        <w:t xml:space="preserve"> </w:t>
      </w:r>
    </w:p>
    <w:p w:rsidR="009F62E6" w:rsidRPr="00A04687" w:rsidRDefault="004274B0" w:rsidP="00A04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36"/>
          <w:szCs w:val="36"/>
        </w:rPr>
      </w:pPr>
      <w:r w:rsidRPr="00A04687">
        <w:rPr>
          <w:rFonts w:ascii="Arial Black" w:hAnsi="Arial Black"/>
          <w:sz w:val="36"/>
          <w:szCs w:val="36"/>
        </w:rPr>
        <w:t>DISCIPLINE CONTRACT</w:t>
      </w:r>
    </w:p>
    <w:p w:rsidR="004274B0" w:rsidRDefault="004274B0"/>
    <w:p w:rsidR="00A04687" w:rsidRDefault="008D6B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C9E51" wp14:editId="73827180">
                <wp:simplePos x="0" y="0"/>
                <wp:positionH relativeFrom="column">
                  <wp:posOffset>3657600</wp:posOffset>
                </wp:positionH>
                <wp:positionV relativeFrom="paragraph">
                  <wp:posOffset>198120</wp:posOffset>
                </wp:positionV>
                <wp:extent cx="647700" cy="2381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80B" w:rsidRPr="0093480B" w:rsidRDefault="00464DF6" w:rsidP="0093480B">
                            <w:r>
                              <w:t>9/8</w:t>
                            </w:r>
                            <w:r w:rsidR="008D6BEA">
                              <w:t>/17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in;margin-top:15.6pt;width:5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" stroked="f">
                <v:textbox>
                  <w:txbxContent>
                    <w:p w:rsidR="0093480B" w:rsidRPr="0093480B" w:rsidRDefault="00464DF6" w:rsidP="0093480B">
                      <w:r>
                        <w:t>9/8</w:t>
                      </w:r>
                      <w:r w:rsidR="008D6BEA">
                        <w:t>/17</w:t>
                      </w:r>
                    </w:p>
                  </w:txbxContent>
                </v:textbox>
              </v:shape>
            </w:pict>
          </mc:Fallback>
        </mc:AlternateContent>
      </w:r>
      <w:r w:rsidR="009348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31649" wp14:editId="45FAC1E1">
                <wp:simplePos x="0" y="0"/>
                <wp:positionH relativeFrom="column">
                  <wp:posOffset>4524375</wp:posOffset>
                </wp:positionH>
                <wp:positionV relativeFrom="paragraph">
                  <wp:posOffset>198120</wp:posOffset>
                </wp:positionV>
                <wp:extent cx="962025" cy="238125"/>
                <wp:effectExtent l="0" t="0" r="952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80B" w:rsidRPr="0093480B" w:rsidRDefault="008D6BEA" w:rsidP="0093480B">
                            <w:r>
                              <w:t>Mrs. Lewis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6.25pt;margin-top:15.6pt;width:75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" stroked="f">
                <v:textbox>
                  <w:txbxContent>
                    <w:p w:rsidR="0093480B" w:rsidRPr="0093480B" w:rsidRDefault="008D6BEA" w:rsidP="0093480B">
                      <w:r>
                        <w:t>Mrs. Lewis</w:t>
                      </w:r>
                    </w:p>
                  </w:txbxContent>
                </v:textbox>
              </v:shape>
            </w:pict>
          </mc:Fallback>
        </mc:AlternateContent>
      </w:r>
      <w:r w:rsidR="009348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2A95A" wp14:editId="5537B550">
                <wp:simplePos x="0" y="0"/>
                <wp:positionH relativeFrom="column">
                  <wp:posOffset>2628900</wp:posOffset>
                </wp:positionH>
                <wp:positionV relativeFrom="paragraph">
                  <wp:posOffset>198120</wp:posOffset>
                </wp:positionV>
                <wp:extent cx="904875" cy="23812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80B" w:rsidRPr="0093480B" w:rsidRDefault="008D6BEA" w:rsidP="0093480B">
                            <w:r>
                              <w:t>11</w:t>
                            </w:r>
                            <w:r w:rsidRPr="008D6BE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/190342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7pt;margin-top:15.6pt;width:71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" stroked="f">
                <v:textbox>
                  <w:txbxContent>
                    <w:p w:rsidR="0093480B" w:rsidRPr="0093480B" w:rsidRDefault="008D6BEA" w:rsidP="0093480B">
                      <w:r>
                        <w:t>11</w:t>
                      </w:r>
                      <w:r w:rsidRPr="008D6BEA">
                        <w:rPr>
                          <w:vertAlign w:val="superscript"/>
                        </w:rPr>
                        <w:t>th</w:t>
                      </w:r>
                      <w:r>
                        <w:t>/190342</w:t>
                      </w:r>
                    </w:p>
                  </w:txbxContent>
                </v:textbox>
              </v:shape>
            </w:pict>
          </mc:Fallback>
        </mc:AlternateContent>
      </w:r>
      <w:r w:rsidR="009348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3B32D" wp14:editId="3B6D9B84">
                <wp:simplePos x="0" y="0"/>
                <wp:positionH relativeFrom="column">
                  <wp:posOffset>57150</wp:posOffset>
                </wp:positionH>
                <wp:positionV relativeFrom="paragraph">
                  <wp:posOffset>198120</wp:posOffset>
                </wp:positionV>
                <wp:extent cx="2257425" cy="2381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80B" w:rsidRDefault="008D6BEA" w:rsidP="0093480B">
                            <w:r>
                              <w:t xml:space="preserve">Jake </w:t>
                            </w:r>
                            <w:proofErr w:type="spellStart"/>
                            <w:r>
                              <w:t>Lorah</w:t>
                            </w:r>
                            <w:proofErr w:type="spellEnd"/>
                          </w:p>
                          <w:p w:rsidR="008D6BEA" w:rsidRPr="0093480B" w:rsidRDefault="008D6BEA" w:rsidP="009348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.5pt;margin-top:15.6pt;width:177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" stroked="f">
                <v:textbox>
                  <w:txbxContent>
                    <w:p w:rsidR="0093480B" w:rsidRDefault="008D6BEA" w:rsidP="0093480B">
                      <w:r>
                        <w:t xml:space="preserve">Jake </w:t>
                      </w:r>
                      <w:proofErr w:type="spellStart"/>
                      <w:r>
                        <w:t>Lorah</w:t>
                      </w:r>
                      <w:proofErr w:type="spellEnd"/>
                    </w:p>
                    <w:p w:rsidR="008D6BEA" w:rsidRPr="0093480B" w:rsidRDefault="008D6BEA" w:rsidP="0093480B"/>
                  </w:txbxContent>
                </v:textbox>
              </v:shape>
            </w:pict>
          </mc:Fallback>
        </mc:AlternateContent>
      </w:r>
    </w:p>
    <w:p w:rsidR="00A04687" w:rsidRPr="00A04687" w:rsidRDefault="00A04687">
      <w:pPr>
        <w:rPr>
          <w:rFonts w:ascii="Arial Black" w:hAnsi="Arial Black"/>
        </w:rPr>
      </w:pPr>
      <w:r w:rsidRPr="00A04687">
        <w:rPr>
          <w:rFonts w:ascii="Arial Black" w:hAnsi="Arial Black"/>
        </w:rPr>
        <w:t>_________</w:t>
      </w:r>
      <w:r w:rsidR="0093480B">
        <w:rPr>
          <w:rFonts w:ascii="Arial Black" w:hAnsi="Arial Black"/>
        </w:rPr>
        <w:t>_____</w:t>
      </w:r>
      <w:r w:rsidRPr="00A04687">
        <w:rPr>
          <w:rFonts w:ascii="Arial Black" w:hAnsi="Arial Black"/>
        </w:rPr>
        <w:t>______</w:t>
      </w:r>
      <w:r w:rsidR="0093480B">
        <w:rPr>
          <w:rFonts w:ascii="Arial Black" w:hAnsi="Arial Black"/>
        </w:rPr>
        <w:t>_____________      ____________</w:t>
      </w:r>
      <w:r w:rsidRPr="00A04687">
        <w:rPr>
          <w:rFonts w:ascii="Arial Black" w:hAnsi="Arial Black"/>
        </w:rPr>
        <w:t>_</w:t>
      </w:r>
      <w:r w:rsidR="0093480B">
        <w:rPr>
          <w:rFonts w:ascii="Arial Black" w:hAnsi="Arial Black"/>
        </w:rPr>
        <w:tab/>
        <w:t xml:space="preserve">________       </w:t>
      </w:r>
      <w:r w:rsidRPr="00A04687">
        <w:rPr>
          <w:rFonts w:ascii="Arial Black" w:hAnsi="Arial Black"/>
        </w:rPr>
        <w:t>______________</w:t>
      </w:r>
    </w:p>
    <w:p w:rsidR="004274B0" w:rsidRPr="00A04687" w:rsidRDefault="004274B0">
      <w:pPr>
        <w:rPr>
          <w:rFonts w:ascii="Arial Black" w:hAnsi="Arial Black"/>
          <w:b/>
        </w:rPr>
      </w:pPr>
      <w:r w:rsidRPr="00A04687">
        <w:rPr>
          <w:rFonts w:ascii="Arial Black" w:hAnsi="Arial Black"/>
          <w:b/>
        </w:rPr>
        <w:t>STUDENT NAME</w:t>
      </w:r>
      <w:r w:rsidRPr="00A04687">
        <w:rPr>
          <w:rFonts w:ascii="Arial Black" w:hAnsi="Arial Black"/>
          <w:b/>
        </w:rPr>
        <w:tab/>
      </w:r>
      <w:r w:rsidR="0093480B">
        <w:rPr>
          <w:rFonts w:ascii="Arial Black" w:hAnsi="Arial Black"/>
          <w:b/>
        </w:rPr>
        <w:tab/>
      </w:r>
      <w:r w:rsidR="0093480B">
        <w:rPr>
          <w:rFonts w:ascii="Arial Black" w:hAnsi="Arial Black"/>
          <w:b/>
        </w:rPr>
        <w:tab/>
      </w:r>
      <w:r w:rsidR="0093480B">
        <w:rPr>
          <w:rFonts w:ascii="Arial Black" w:hAnsi="Arial Black"/>
          <w:b/>
        </w:rPr>
        <w:tab/>
      </w:r>
      <w:r w:rsidRPr="00A04687">
        <w:rPr>
          <w:rFonts w:ascii="Arial Black" w:hAnsi="Arial Black"/>
          <w:b/>
        </w:rPr>
        <w:t>GRADE/ID</w:t>
      </w:r>
      <w:r w:rsidRPr="00A04687">
        <w:rPr>
          <w:rFonts w:ascii="Arial Black" w:hAnsi="Arial Black"/>
          <w:b/>
        </w:rPr>
        <w:tab/>
        <w:t>DATE</w:t>
      </w:r>
      <w:r w:rsidRPr="00A04687">
        <w:rPr>
          <w:rFonts w:ascii="Arial Black" w:hAnsi="Arial Black"/>
          <w:b/>
        </w:rPr>
        <w:tab/>
      </w:r>
      <w:r w:rsidR="0093480B">
        <w:rPr>
          <w:rFonts w:ascii="Arial Black" w:hAnsi="Arial Black"/>
          <w:b/>
        </w:rPr>
        <w:t xml:space="preserve">       </w:t>
      </w:r>
      <w:r w:rsidRPr="00A04687">
        <w:rPr>
          <w:rFonts w:ascii="Arial Black" w:hAnsi="Arial Black"/>
          <w:b/>
        </w:rPr>
        <w:t>COUNSELOR</w:t>
      </w:r>
    </w:p>
    <w:p w:rsidR="004274B0" w:rsidRPr="00A04687" w:rsidRDefault="0093480B">
      <w:pPr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89834" wp14:editId="2C93D90F">
                <wp:simplePos x="0" y="0"/>
                <wp:positionH relativeFrom="column">
                  <wp:posOffset>209550</wp:posOffset>
                </wp:positionH>
                <wp:positionV relativeFrom="paragraph">
                  <wp:posOffset>227330</wp:posOffset>
                </wp:positionV>
                <wp:extent cx="2667000" cy="23812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80B" w:rsidRPr="0093480B" w:rsidRDefault="008D6BEA" w:rsidP="0093480B">
                            <w:r>
                              <w:t xml:space="preserve">Jake </w:t>
                            </w:r>
                            <w:proofErr w:type="spellStart"/>
                            <w:r>
                              <w:t>Lorah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.5pt;margin-top:17.9pt;width:210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" stroked="f">
                <v:textbox>
                  <w:txbxContent>
                    <w:p w:rsidR="0093480B" w:rsidRPr="0093480B" w:rsidRDefault="008D6BEA" w:rsidP="0093480B">
                      <w:r>
                        <w:t xml:space="preserve">Jake </w:t>
                      </w:r>
                      <w:proofErr w:type="spellStart"/>
                      <w:r>
                        <w:t>Lorah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274B0" w:rsidRPr="00A04687" w:rsidRDefault="004274B0">
      <w:pPr>
        <w:rPr>
          <w:rFonts w:ascii="Arial Black" w:hAnsi="Arial Black"/>
        </w:rPr>
      </w:pPr>
      <w:r w:rsidRPr="00A04687">
        <w:rPr>
          <w:rFonts w:ascii="Arial Black" w:hAnsi="Arial Black"/>
        </w:rPr>
        <w:t>I, ________________________</w:t>
      </w:r>
      <w:r w:rsidR="0093480B">
        <w:rPr>
          <w:rFonts w:ascii="Arial Black" w:hAnsi="Arial Black"/>
        </w:rPr>
        <w:t>_____________</w:t>
      </w:r>
      <w:r w:rsidRPr="00A04687">
        <w:rPr>
          <w:rFonts w:ascii="Arial Black" w:hAnsi="Arial Black"/>
        </w:rPr>
        <w:t>___ HAVE AGREED TO THE FOLLOWING:</w:t>
      </w:r>
    </w:p>
    <w:p w:rsidR="004274B0" w:rsidRPr="00A04687" w:rsidRDefault="004274B0"/>
    <w:p w:rsidR="004274B0" w:rsidRPr="00A04687" w:rsidRDefault="004274B0" w:rsidP="004274B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A04687">
        <w:rPr>
          <w:rFonts w:ascii="Arial Black" w:hAnsi="Arial Black"/>
        </w:rPr>
        <w:t>AVOID ANY BEHAVIOR THAT MAY RESULT IN DISCIPLINARY ACTION.</w:t>
      </w:r>
    </w:p>
    <w:p w:rsidR="004274B0" w:rsidRPr="00A04687" w:rsidRDefault="004274B0" w:rsidP="004274B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A04687">
        <w:rPr>
          <w:rFonts w:ascii="Arial Black" w:hAnsi="Arial Black"/>
        </w:rPr>
        <w:t>FOLLOW ALL CLASS RULES AND REGULATIONS</w:t>
      </w:r>
      <w:r w:rsidR="004753E9">
        <w:rPr>
          <w:rFonts w:ascii="Arial Black" w:hAnsi="Arial Black"/>
        </w:rPr>
        <w:t>.</w:t>
      </w:r>
    </w:p>
    <w:p w:rsidR="004274B0" w:rsidRPr="00A04687" w:rsidRDefault="004274B0" w:rsidP="004274B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A04687">
        <w:rPr>
          <w:rFonts w:ascii="Arial Black" w:hAnsi="Arial Black"/>
        </w:rPr>
        <w:t>AVOID ANY VERBAL/PHYSICAL CONFRONTATIONS WITH OTHER STUDENTS/STAFF</w:t>
      </w:r>
      <w:r w:rsidR="004753E9">
        <w:rPr>
          <w:rFonts w:ascii="Arial Black" w:hAnsi="Arial Black"/>
        </w:rPr>
        <w:t xml:space="preserve"> INCLUDING IMPROPER LANGUAGE.</w:t>
      </w:r>
    </w:p>
    <w:p w:rsidR="004274B0" w:rsidRPr="00A04687" w:rsidRDefault="004274B0" w:rsidP="004274B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A04687">
        <w:rPr>
          <w:rFonts w:ascii="Arial Black" w:hAnsi="Arial Black"/>
        </w:rPr>
        <w:t>SEEK THE ASSISTANCE OF THE TEACHER IN CASE OF ANY ISSUES</w:t>
      </w:r>
      <w:r w:rsidR="004753E9">
        <w:rPr>
          <w:rFonts w:ascii="Arial Black" w:hAnsi="Arial Black"/>
        </w:rPr>
        <w:t>.</w:t>
      </w:r>
    </w:p>
    <w:p w:rsidR="004274B0" w:rsidRPr="00A04687" w:rsidRDefault="004274B0" w:rsidP="004274B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A04687">
        <w:rPr>
          <w:rFonts w:ascii="Arial Black" w:hAnsi="Arial Black"/>
        </w:rPr>
        <w:t>REFRAIN FROM ANY FORM OF HORSEPLAY DURING CLASS</w:t>
      </w:r>
      <w:r w:rsidR="004753E9">
        <w:rPr>
          <w:rFonts w:ascii="Arial Black" w:hAnsi="Arial Black"/>
        </w:rPr>
        <w:t>.</w:t>
      </w:r>
    </w:p>
    <w:p w:rsidR="004274B0" w:rsidRPr="00A04687" w:rsidRDefault="004274B0" w:rsidP="004274B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A04687">
        <w:rPr>
          <w:rFonts w:ascii="Arial Black" w:hAnsi="Arial Black"/>
        </w:rPr>
        <w:t>PROPERLY WEAR MY PCTI ID BADGE AT ALL TIMES</w:t>
      </w:r>
      <w:r w:rsidR="004753E9">
        <w:rPr>
          <w:rFonts w:ascii="Arial Black" w:hAnsi="Arial Black"/>
        </w:rPr>
        <w:t>.</w:t>
      </w:r>
    </w:p>
    <w:p w:rsidR="004274B0" w:rsidRPr="00A04687" w:rsidRDefault="004274B0" w:rsidP="004274B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A04687">
        <w:rPr>
          <w:rFonts w:ascii="Arial Black" w:hAnsi="Arial Black"/>
        </w:rPr>
        <w:t>ARRIVE ON TIME TO SHOP</w:t>
      </w:r>
      <w:r w:rsidR="004753E9">
        <w:rPr>
          <w:rFonts w:ascii="Arial Black" w:hAnsi="Arial Black"/>
        </w:rPr>
        <w:t>.</w:t>
      </w:r>
    </w:p>
    <w:p w:rsidR="004274B0" w:rsidRPr="00A04687" w:rsidRDefault="004274B0" w:rsidP="004274B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A04687">
        <w:rPr>
          <w:rFonts w:ascii="Arial Black" w:hAnsi="Arial Black"/>
        </w:rPr>
        <w:t>RESPECT SCHOOL PROPERTY AND PROPERTY OF OTHER STUDENTS</w:t>
      </w:r>
      <w:r w:rsidR="004753E9">
        <w:rPr>
          <w:rFonts w:ascii="Arial Black" w:hAnsi="Arial Black"/>
        </w:rPr>
        <w:t>.</w:t>
      </w:r>
    </w:p>
    <w:p w:rsidR="00A04687" w:rsidRPr="00A04687" w:rsidRDefault="00A04687" w:rsidP="004274B0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A04687">
        <w:rPr>
          <w:rFonts w:ascii="Arial Black" w:hAnsi="Arial Black"/>
        </w:rPr>
        <w:t>FOLLOW PCTI UNIFORM POLICY AT ALL TIMES</w:t>
      </w:r>
      <w:r w:rsidR="004753E9">
        <w:rPr>
          <w:rFonts w:ascii="Arial Black" w:hAnsi="Arial Black"/>
        </w:rPr>
        <w:t>.</w:t>
      </w:r>
    </w:p>
    <w:p w:rsidR="004274B0" w:rsidRPr="00A04687" w:rsidRDefault="004274B0" w:rsidP="004274B0">
      <w:pPr>
        <w:rPr>
          <w:rFonts w:ascii="Arial Black" w:hAnsi="Arial Black"/>
        </w:rPr>
      </w:pPr>
      <w:bookmarkStart w:id="0" w:name="_GoBack"/>
      <w:bookmarkEnd w:id="0"/>
    </w:p>
    <w:p w:rsidR="004274B0" w:rsidRPr="00A04687" w:rsidRDefault="00A04687" w:rsidP="004274B0">
      <w:pPr>
        <w:rPr>
          <w:rFonts w:ascii="Arial Black" w:hAnsi="Arial Black"/>
        </w:rPr>
      </w:pPr>
      <w:r w:rsidRPr="00A04687">
        <w:rPr>
          <w:rFonts w:ascii="Arial Black" w:hAnsi="Arial Black"/>
        </w:rPr>
        <w:t>ANY VIOLATION OF ABOVE AGREEMENT WILL RESULT IN DISCIPLINARY ACTION AS PER THE PCTI DISCIPLINE POLICY.</w:t>
      </w:r>
    </w:p>
    <w:p w:rsidR="00A04687" w:rsidRPr="00A04687" w:rsidRDefault="00A04687" w:rsidP="004274B0">
      <w:pPr>
        <w:rPr>
          <w:rFonts w:ascii="Arial Black" w:hAnsi="Arial Black"/>
        </w:rPr>
      </w:pPr>
    </w:p>
    <w:p w:rsidR="00A04687" w:rsidRPr="00A04687" w:rsidRDefault="00692F2E" w:rsidP="004274B0">
      <w:pPr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165C0" wp14:editId="1D497934">
                <wp:simplePos x="0" y="0"/>
                <wp:positionH relativeFrom="column">
                  <wp:posOffset>1628775</wp:posOffset>
                </wp:positionH>
                <wp:positionV relativeFrom="paragraph">
                  <wp:posOffset>226695</wp:posOffset>
                </wp:positionV>
                <wp:extent cx="1619250" cy="23812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80B" w:rsidRPr="0093480B" w:rsidRDefault="008D6BEA" w:rsidP="0093480B">
                            <w:r>
                              <w:t>JL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8.25pt;margin-top:17.85pt;width:127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" stroked="f">
                <v:textbox>
                  <w:txbxContent>
                    <w:p w:rsidR="0093480B" w:rsidRPr="0093480B" w:rsidRDefault="008D6BEA" w:rsidP="0093480B">
                      <w:r>
                        <w:t>JL</w:t>
                      </w:r>
                    </w:p>
                  </w:txbxContent>
                </v:textbox>
              </v:shape>
            </w:pict>
          </mc:Fallback>
        </mc:AlternateContent>
      </w:r>
      <w:r w:rsidR="009348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D28CB" wp14:editId="60E2BAB4">
                <wp:simplePos x="0" y="0"/>
                <wp:positionH relativeFrom="column">
                  <wp:posOffset>4143375</wp:posOffset>
                </wp:positionH>
                <wp:positionV relativeFrom="paragraph">
                  <wp:posOffset>226695</wp:posOffset>
                </wp:positionV>
                <wp:extent cx="1619250" cy="23812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80B" w:rsidRPr="0093480B" w:rsidRDefault="00464DF6" w:rsidP="0093480B">
                            <w:r>
                              <w:t>9/8</w:t>
                            </w:r>
                            <w:r w:rsidR="008D6BEA">
                              <w:t>/17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6.25pt;margin-top:17.85pt;width:127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" stroked="f">
                <v:textbox>
                  <w:txbxContent>
                    <w:p w:rsidR="0093480B" w:rsidRPr="0093480B" w:rsidRDefault="00464DF6" w:rsidP="0093480B">
                      <w:r>
                        <w:t>9/8</w:t>
                      </w:r>
                      <w:r w:rsidR="008D6BEA">
                        <w:t>/17</w:t>
                      </w:r>
                    </w:p>
                  </w:txbxContent>
                </v:textbox>
              </v:shape>
            </w:pict>
          </mc:Fallback>
        </mc:AlternateContent>
      </w:r>
    </w:p>
    <w:p w:rsidR="00A04687" w:rsidRPr="00A04687" w:rsidRDefault="00A04687" w:rsidP="004274B0">
      <w:pPr>
        <w:rPr>
          <w:rFonts w:ascii="Arial Black" w:hAnsi="Arial Black"/>
        </w:rPr>
      </w:pPr>
      <w:r w:rsidRPr="00A04687">
        <w:rPr>
          <w:rFonts w:ascii="Arial Black" w:hAnsi="Arial Black"/>
        </w:rPr>
        <w:t xml:space="preserve">STUDENT </w:t>
      </w:r>
      <w:r w:rsidR="0093480B">
        <w:rPr>
          <w:rFonts w:ascii="Arial Black" w:hAnsi="Arial Black"/>
        </w:rPr>
        <w:t>INITIALS</w:t>
      </w:r>
      <w:r w:rsidRPr="00A04687">
        <w:rPr>
          <w:rFonts w:ascii="Arial Black" w:hAnsi="Arial Black"/>
        </w:rPr>
        <w:t xml:space="preserve">___________________________    </w:t>
      </w:r>
      <w:r w:rsidR="0093480B">
        <w:rPr>
          <w:rFonts w:ascii="Arial Black" w:hAnsi="Arial Black"/>
        </w:rPr>
        <w:t xml:space="preserve">  </w:t>
      </w:r>
      <w:r w:rsidRPr="00A04687">
        <w:rPr>
          <w:rFonts w:ascii="Arial Black" w:hAnsi="Arial Black"/>
        </w:rPr>
        <w:t>DATE _______________________</w:t>
      </w:r>
    </w:p>
    <w:sectPr w:rsidR="00A04687" w:rsidRPr="00A0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1D8F"/>
    <w:multiLevelType w:val="hybridMultilevel"/>
    <w:tmpl w:val="EA26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B0"/>
    <w:rsid w:val="000319B7"/>
    <w:rsid w:val="002B2856"/>
    <w:rsid w:val="004274B0"/>
    <w:rsid w:val="00464DF6"/>
    <w:rsid w:val="004753E9"/>
    <w:rsid w:val="005F3BA0"/>
    <w:rsid w:val="00692F2E"/>
    <w:rsid w:val="008836FB"/>
    <w:rsid w:val="008D6BEA"/>
    <w:rsid w:val="008E539A"/>
    <w:rsid w:val="0093480B"/>
    <w:rsid w:val="00A04687"/>
    <w:rsid w:val="00D725DD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DBDCF494</Template>
  <TotalTime>36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12</cp:revision>
  <cp:lastPrinted>2015-09-02T12:21:00Z</cp:lastPrinted>
  <dcterms:created xsi:type="dcterms:W3CDTF">2015-09-02T12:04:00Z</dcterms:created>
  <dcterms:modified xsi:type="dcterms:W3CDTF">2017-09-08T14:57:00Z</dcterms:modified>
</cp:coreProperties>
</file>